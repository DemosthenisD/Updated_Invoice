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45E619D2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 xml:space="preserve">8, </w:t>
      </w:r>
      <w:proofErr w:type="spellStart"/>
      <w:r w:rsidRPr="000D7C1A">
        <w:t>Kratinou</w:t>
      </w:r>
      <w:proofErr w:type="spellEnd"/>
      <w:r w:rsidRPr="000D7C1A">
        <w:t xml:space="preserve">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proofErr w:type="gramStart"/>
      <w:r w:rsidRPr="001842F8">
        <w:rPr>
          <w:lang w:val="fr-FR"/>
        </w:rPr>
        <w:t>E-mail</w:t>
      </w:r>
      <w:proofErr w:type="gramEnd"/>
      <w:r w:rsidRPr="001842F8">
        <w:rPr>
          <w:lang w:val="fr-FR"/>
        </w:rPr>
        <w:t xml:space="preserve"> :</w:t>
      </w:r>
      <w:r w:rsidR="00CC5433" w:rsidRPr="001842F8">
        <w:rPr>
          <w:lang w:val="fr-FR"/>
        </w:rPr>
        <w:t xml:space="preserve"> </w:t>
      </w:r>
      <w:hyperlink r:id="rId9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10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42E4EC8A" w:rsidR="00B9060B" w:rsidRDefault="003E3BB7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D25E7" wp14:editId="6426F732">
                <wp:simplePos x="0" y="0"/>
                <wp:positionH relativeFrom="column">
                  <wp:posOffset>3214314</wp:posOffset>
                </wp:positionH>
                <wp:positionV relativeFrom="paragraph">
                  <wp:posOffset>1351721</wp:posOffset>
                </wp:positionV>
                <wp:extent cx="2615979" cy="1062051"/>
                <wp:effectExtent l="0" t="0" r="13335" b="24130"/>
                <wp:wrapNone/>
                <wp:docPr id="3815712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979" cy="1062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A5702" w14:textId="6A30AF29" w:rsidR="003E3BB7" w:rsidRDefault="003E3BB7" w:rsidP="003E3BB7">
                            <w:r>
                              <w:t xml:space="preserve">Date: </w:t>
                            </w:r>
                            <w:r w:rsidRPr="003E3BB7">
                              <w:t>{{placeholder</w:t>
                            </w:r>
                            <w:r>
                              <w:t>4</w:t>
                            </w:r>
                            <w:r w:rsidRPr="003E3BB7">
                              <w:t>}}</w:t>
                            </w:r>
                          </w:p>
                          <w:p w14:paraId="6F98B700" w14:textId="77777777" w:rsidR="003E3BB7" w:rsidRDefault="003E3BB7" w:rsidP="003E3BB7"/>
                          <w:p w14:paraId="50B17296" w14:textId="3523B423" w:rsidR="003E3BB7" w:rsidRDefault="003E3BB7" w:rsidP="003E3BB7">
                            <w:r>
                              <w:t xml:space="preserve">Invoice No: </w:t>
                            </w:r>
                            <w:r>
                              <w:t>{{placeholder</w:t>
                            </w:r>
                            <w:r>
                              <w:t>5</w:t>
                            </w:r>
                            <w:r>
                              <w:t>}}</w:t>
                            </w:r>
                          </w:p>
                          <w:p w14:paraId="4285BA6F" w14:textId="77777777" w:rsidR="003E3BB7" w:rsidRDefault="003E3BB7" w:rsidP="003E3BB7"/>
                          <w:p w14:paraId="1F4E1B47" w14:textId="655A5868" w:rsidR="003E3BB7" w:rsidRDefault="003E3BB7" w:rsidP="003E3BB7">
                            <w:r>
                              <w:t xml:space="preserve">VAT: </w:t>
                            </w:r>
                            <w:r w:rsidRPr="0015352A">
                              <w:t>10260287O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25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3.1pt;margin-top:106.45pt;width:206pt;height:8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" fillcolor="white [3201]" strokeweight=".5pt">
                <v:textbox>
                  <w:txbxContent>
                    <w:p w14:paraId="296A5702" w14:textId="6A30AF29" w:rsidR="003E3BB7" w:rsidRDefault="003E3BB7" w:rsidP="003E3BB7">
                      <w:r>
                        <w:t xml:space="preserve">Date: </w:t>
                      </w:r>
                      <w:r w:rsidRPr="003E3BB7">
                        <w:t>{{placeholder</w:t>
                      </w:r>
                      <w:r>
                        <w:t>4</w:t>
                      </w:r>
                      <w:r w:rsidRPr="003E3BB7">
                        <w:t>}}</w:t>
                      </w:r>
                    </w:p>
                    <w:p w14:paraId="6F98B700" w14:textId="77777777" w:rsidR="003E3BB7" w:rsidRDefault="003E3BB7" w:rsidP="003E3BB7"/>
                    <w:p w14:paraId="50B17296" w14:textId="3523B423" w:rsidR="003E3BB7" w:rsidRDefault="003E3BB7" w:rsidP="003E3BB7">
                      <w:r>
                        <w:t xml:space="preserve">Invoice No: </w:t>
                      </w:r>
                      <w:r>
                        <w:t>{{placeholder</w:t>
                      </w:r>
                      <w:r>
                        <w:t>5</w:t>
                      </w:r>
                      <w:r>
                        <w:t>}}</w:t>
                      </w:r>
                    </w:p>
                    <w:p w14:paraId="4285BA6F" w14:textId="77777777" w:rsidR="003E3BB7" w:rsidRDefault="003E3BB7" w:rsidP="003E3BB7"/>
                    <w:p w14:paraId="1F4E1B47" w14:textId="655A5868" w:rsidR="003E3BB7" w:rsidRDefault="003E3BB7" w:rsidP="003E3BB7">
                      <w:r>
                        <w:t xml:space="preserve">VAT: </w:t>
                      </w:r>
                      <w:r w:rsidRPr="0015352A">
                        <w:t>10260287O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5A960" wp14:editId="514C8B21">
                <wp:simplePos x="0" y="0"/>
                <wp:positionH relativeFrom="column">
                  <wp:posOffset>18829</wp:posOffset>
                </wp:positionH>
                <wp:positionV relativeFrom="paragraph">
                  <wp:posOffset>1356801</wp:posOffset>
                </wp:positionV>
                <wp:extent cx="2863850" cy="1054100"/>
                <wp:effectExtent l="0" t="0" r="12700" b="12700"/>
                <wp:wrapNone/>
                <wp:docPr id="15261822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FF4B1" w14:textId="579CB43E" w:rsidR="003E3BB7" w:rsidRDefault="003E3BB7">
                            <w:r w:rsidRPr="003E3BB7">
                              <w:t>{{placeholder1}}</w:t>
                            </w:r>
                          </w:p>
                          <w:p w14:paraId="0148D686" w14:textId="77777777" w:rsidR="003E3BB7" w:rsidRDefault="003E3BB7"/>
                          <w:p w14:paraId="44EAE8F0" w14:textId="4B4CEB05" w:rsidR="003E3BB7" w:rsidRDefault="003E3BB7">
                            <w:r>
                              <w:t>{{placeholder</w:t>
                            </w:r>
                            <w:r>
                              <w:t>2</w:t>
                            </w:r>
                            <w:r>
                              <w:t>}}</w:t>
                            </w:r>
                          </w:p>
                          <w:p w14:paraId="320932B2" w14:textId="77777777" w:rsidR="003E3BB7" w:rsidRDefault="003E3BB7"/>
                          <w:p w14:paraId="358B0D2B" w14:textId="35998F30" w:rsidR="003E3BB7" w:rsidRDefault="003E3BB7">
                            <w:r>
                              <w:t xml:space="preserve">VAT: </w:t>
                            </w:r>
                            <w:r>
                              <w:t>{{placeholder</w:t>
                            </w:r>
                            <w:r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5A960" id="_x0000_s1027" type="#_x0000_t202" style="position:absolute;left:0;text-align:left;margin-left:1.5pt;margin-top:106.85pt;width:225.5pt;height:8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" fillcolor="white [3201]" strokeweight=".5pt">
                <v:textbox>
                  <w:txbxContent>
                    <w:p w14:paraId="4AFFF4B1" w14:textId="579CB43E" w:rsidR="003E3BB7" w:rsidRDefault="003E3BB7">
                      <w:r w:rsidRPr="003E3BB7">
                        <w:t>{{placeholder1}}</w:t>
                      </w:r>
                    </w:p>
                    <w:p w14:paraId="0148D686" w14:textId="77777777" w:rsidR="003E3BB7" w:rsidRDefault="003E3BB7"/>
                    <w:p w14:paraId="44EAE8F0" w14:textId="4B4CEB05" w:rsidR="003E3BB7" w:rsidRDefault="003E3BB7">
                      <w:r>
                        <w:t>{{placeholder</w:t>
                      </w:r>
                      <w:r>
                        <w:t>2</w:t>
                      </w:r>
                      <w:r>
                        <w:t>}}</w:t>
                      </w:r>
                    </w:p>
                    <w:p w14:paraId="320932B2" w14:textId="77777777" w:rsidR="003E3BB7" w:rsidRDefault="003E3BB7"/>
                    <w:p w14:paraId="358B0D2B" w14:textId="35998F30" w:rsidR="003E3BB7" w:rsidRDefault="003E3BB7">
                      <w:r>
                        <w:t xml:space="preserve">VAT: </w:t>
                      </w:r>
                      <w:r>
                        <w:t>{{placeholder</w:t>
                      </w:r>
                      <w:r>
                        <w:t>3</w:t>
                      </w:r>
                      <w: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05D18C44" w:rsidR="00286941" w:rsidRDefault="001E4F79" w:rsidP="00064523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844C6">
        <w:tab/>
      </w:r>
      <w:r>
        <w:tab/>
      </w:r>
    </w:p>
    <w:p w14:paraId="79487DDB" w14:textId="673AC53E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3925E6" w14:textId="2780FFE5" w:rsidR="003D04F9" w:rsidRDefault="003D04F9" w:rsidP="00286941"/>
    <w:p w14:paraId="6BE20A5D" w14:textId="79409403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57AB00" w14:textId="70E9EB12" w:rsidR="00B335B1" w:rsidRDefault="0015352A" w:rsidP="002869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1"/>
        <w:gridCol w:w="2094"/>
        <w:gridCol w:w="1985"/>
      </w:tblGrid>
      <w:tr w:rsidR="00A12468" w14:paraId="3E3FF3B1" w14:textId="77777777" w:rsidTr="00712C92">
        <w:tc>
          <w:tcPr>
            <w:tcW w:w="5211" w:type="dxa"/>
          </w:tcPr>
          <w:p w14:paraId="3F51E98C" w14:textId="3A56D353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0F2969FE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26BC6B2B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27574AFF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47953531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3E2124C" w:rsidR="00A12468" w:rsidRDefault="00A12468" w:rsidP="00712C92">
            <w:pPr>
              <w:jc w:val="center"/>
            </w:pPr>
          </w:p>
          <w:p w14:paraId="3A49353B" w14:textId="3FBFA421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{{placeholder8_Exp}}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20FEBFA6" w14:textId="7EA3E2BF" w:rsidR="00387A55" w:rsidRDefault="00A12468" w:rsidP="00387A5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{{placeholder9_Exp}}</w:t>
            </w:r>
          </w:p>
          <w:p w14:paraId="05F10C90" w14:textId="680AFB33" w:rsidR="00A12468" w:rsidRPr="007F3699" w:rsidRDefault="00A12468" w:rsidP="00712C92">
            <w:pPr>
              <w:jc w:val="center"/>
            </w:pP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1D45EE90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{{placeholder8_Tot}}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12AE0502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{{placeholder9_Tot}}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2D9A9AF7" w14:textId="29428AD4" w:rsidR="001E4F79" w:rsidRDefault="00C44F27" w:rsidP="00286941">
      <w:r>
        <w:tab/>
      </w:r>
      <w:r>
        <w:tab/>
      </w:r>
      <w:r>
        <w:tab/>
      </w:r>
      <w:r>
        <w:tab/>
      </w:r>
    </w:p>
    <w:sectPr w:rsidR="001E4F79">
      <w:headerReference w:type="default" r:id="rId11"/>
      <w:footerReference w:type="first" r:id="rId12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056EA" w14:textId="77777777" w:rsidR="00C64CBF" w:rsidRDefault="00C64CBF">
      <w:r>
        <w:separator/>
      </w:r>
    </w:p>
  </w:endnote>
  <w:endnote w:type="continuationSeparator" w:id="0">
    <w:p w14:paraId="620A4B32" w14:textId="77777777" w:rsidR="00C64CBF" w:rsidRDefault="00C6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>Milliman Limited is a private limited company registered at 1, Lampousas Street 1095 Nicosia, Cyprus, and registered in the Cyprus business entities register under number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D54D5" w14:textId="77777777" w:rsidR="00C64CBF" w:rsidRDefault="00C64CBF">
      <w:r>
        <w:separator/>
      </w:r>
    </w:p>
  </w:footnote>
  <w:footnote w:type="continuationSeparator" w:id="0">
    <w:p w14:paraId="2243AE6F" w14:textId="77777777" w:rsidR="00C64CBF" w:rsidRDefault="00C64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Month" w:val="4"/>
        <w:attr w:name="Day" w:val="2"/>
        <w:attr w:name="Year" w:val="2001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06659"/>
    <w:rsid w:val="00011D4A"/>
    <w:rsid w:val="0001492E"/>
    <w:rsid w:val="00017149"/>
    <w:rsid w:val="00024BE3"/>
    <w:rsid w:val="000258BF"/>
    <w:rsid w:val="00026360"/>
    <w:rsid w:val="000268B1"/>
    <w:rsid w:val="00041A1A"/>
    <w:rsid w:val="00050362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0F56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2A29"/>
    <w:rsid w:val="002F42EB"/>
    <w:rsid w:val="00300066"/>
    <w:rsid w:val="003056D0"/>
    <w:rsid w:val="00306893"/>
    <w:rsid w:val="0032080A"/>
    <w:rsid w:val="0032212E"/>
    <w:rsid w:val="00324282"/>
    <w:rsid w:val="003262F0"/>
    <w:rsid w:val="003270DA"/>
    <w:rsid w:val="003358F0"/>
    <w:rsid w:val="0033721F"/>
    <w:rsid w:val="00351734"/>
    <w:rsid w:val="0036536F"/>
    <w:rsid w:val="00371C9F"/>
    <w:rsid w:val="00380C34"/>
    <w:rsid w:val="003814C6"/>
    <w:rsid w:val="0038216A"/>
    <w:rsid w:val="0038765A"/>
    <w:rsid w:val="00387A55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3BB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416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87106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6687A"/>
    <w:rsid w:val="006718D5"/>
    <w:rsid w:val="006725CB"/>
    <w:rsid w:val="006728C9"/>
    <w:rsid w:val="00673A9F"/>
    <w:rsid w:val="0068185D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5335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0A43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64CBF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0136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illiman.e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mosthenis.demosthenous@milliman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E9AFE-23ED-42C9-8BAF-F2620CB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153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694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Konstantinos Savva</cp:lastModifiedBy>
  <cp:revision>3</cp:revision>
  <cp:lastPrinted>2023-05-25T15:19:00Z</cp:lastPrinted>
  <dcterms:created xsi:type="dcterms:W3CDTF">2024-06-28T10:42:00Z</dcterms:created>
  <dcterms:modified xsi:type="dcterms:W3CDTF">2024-06-28T15:51:00Z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