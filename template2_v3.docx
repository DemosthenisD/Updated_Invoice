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6071A9AA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 xml:space="preserve">8, </w:t>
      </w:r>
      <w:proofErr w:type="spellStart"/>
      <w:r w:rsidRPr="000D7C1A">
        <w:t>Kratinou</w:t>
      </w:r>
      <w:proofErr w:type="spellEnd"/>
      <w:r w:rsidRPr="000D7C1A">
        <w:t xml:space="preserve">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proofErr w:type="gramStart"/>
      <w:r w:rsidRPr="001842F8">
        <w:rPr>
          <w:lang w:val="fr-FR"/>
        </w:rPr>
        <w:t>E-mail</w:t>
      </w:r>
      <w:proofErr w:type="gramEnd"/>
      <w:r w:rsidRPr="001842F8">
        <w:rPr>
          <w:lang w:val="fr-FR"/>
        </w:rPr>
        <w:t xml:space="preserve">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0CCB746F" w:rsidR="00B9060B" w:rsidRDefault="00DD6FC0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79413CBD">
                <wp:simplePos x="0" y="0"/>
                <wp:positionH relativeFrom="column">
                  <wp:posOffset>3590925</wp:posOffset>
                </wp:positionH>
                <wp:positionV relativeFrom="paragraph">
                  <wp:posOffset>1343025</wp:posOffset>
                </wp:positionV>
                <wp:extent cx="2238375" cy="1066800"/>
                <wp:effectExtent l="0" t="0" r="28575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CA8D" id="Rectangle 3" o:spid="_x0000_s1026" style="position:absolute;margin-left:282.75pt;margin-top:105.75pt;width:176.25pt;height:8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40344D9E">
                <wp:simplePos x="0" y="0"/>
                <wp:positionH relativeFrom="margin">
                  <wp:align>left</wp:align>
                </wp:positionH>
                <wp:positionV relativeFrom="paragraph">
                  <wp:posOffset>1352550</wp:posOffset>
                </wp:positionV>
                <wp:extent cx="3352800" cy="1054100"/>
                <wp:effectExtent l="0" t="0" r="1905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DE5AC" id="Rectangle 2" o:spid="_x0000_s1026" style="position:absolute;margin-left:0;margin-top:106.5pt;width:264pt;height:83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</w:tblGrid>
      <w:tr w:rsidR="00DD6FC0" w14:paraId="2DDD9947" w14:textId="77777777" w:rsidTr="00951B85">
        <w:tc>
          <w:tcPr>
            <w:tcW w:w="4945" w:type="dxa"/>
          </w:tcPr>
          <w:p w14:paraId="59D656DA" w14:textId="08E4A113" w:rsidR="00DD6FC0" w:rsidRPr="00DD6FC0" w:rsidRDefault="00DD6FC0" w:rsidP="00DD6FC0">
            <w:pPr>
              <w:ind w:right="-1080"/>
            </w:pPr>
            <w:r w:rsidRPr="00DD6FC0">
              <w:t>{{placeholder1}}</w:t>
            </w:r>
          </w:p>
        </w:tc>
      </w:tr>
    </w:tbl>
    <w:tbl>
      <w:tblPr>
        <w:tblStyle w:val="TableGrid"/>
        <w:tblpPr w:leftFromText="180" w:rightFromText="180" w:vertAnchor="text" w:horzAnchor="page" w:tblpX="7546" w:tblpY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</w:tblGrid>
      <w:tr w:rsidR="00DD6FC0" w:rsidRPr="00DD6FC0" w14:paraId="3496E9A9" w14:textId="77777777" w:rsidTr="00951B85">
        <w:tc>
          <w:tcPr>
            <w:tcW w:w="3415" w:type="dxa"/>
          </w:tcPr>
          <w:p w14:paraId="61E1F593" w14:textId="719DCF97" w:rsidR="00DD6FC0" w:rsidRPr="00DD6FC0" w:rsidRDefault="00DD6FC0" w:rsidP="00DD6FC0">
            <w:pPr>
              <w:ind w:right="-1080"/>
            </w:pPr>
            <w:r>
              <w:t xml:space="preserve">Date: </w:t>
            </w:r>
            <w:r w:rsidRPr="00DD6FC0">
              <w:t>{{placeholder4}}</w:t>
            </w:r>
          </w:p>
        </w:tc>
      </w:tr>
      <w:tr w:rsidR="00DD6FC0" w:rsidRPr="00DD6FC0" w14:paraId="497C0B29" w14:textId="77777777" w:rsidTr="00951B85">
        <w:tc>
          <w:tcPr>
            <w:tcW w:w="3415" w:type="dxa"/>
          </w:tcPr>
          <w:p w14:paraId="17D10A12" w14:textId="77777777" w:rsidR="00DD6FC0" w:rsidRDefault="00DD6FC0" w:rsidP="00DD6FC0">
            <w:pPr>
              <w:ind w:right="-1080"/>
            </w:pPr>
          </w:p>
        </w:tc>
      </w:tr>
      <w:tr w:rsidR="00DD6FC0" w:rsidRPr="00DD6FC0" w14:paraId="01ADAC33" w14:textId="77777777" w:rsidTr="00951B85">
        <w:tc>
          <w:tcPr>
            <w:tcW w:w="3415" w:type="dxa"/>
          </w:tcPr>
          <w:p w14:paraId="40AB2B6C" w14:textId="3D2848C6" w:rsidR="00DD6FC0" w:rsidRDefault="00DD6FC0" w:rsidP="00DD6FC0">
            <w:pPr>
              <w:ind w:right="-1620"/>
            </w:pPr>
            <w:r>
              <w:t>Invoice No: {{placeholder5}}</w:t>
            </w:r>
          </w:p>
        </w:tc>
      </w:tr>
      <w:tr w:rsidR="00DD6FC0" w:rsidRPr="00DD6FC0" w14:paraId="2AEEAE34" w14:textId="77777777" w:rsidTr="00951B85">
        <w:tc>
          <w:tcPr>
            <w:tcW w:w="3415" w:type="dxa"/>
          </w:tcPr>
          <w:p w14:paraId="52914AC8" w14:textId="3F4DEB79" w:rsidR="00DD6FC0" w:rsidRDefault="00DD6FC0" w:rsidP="00DD6FC0">
            <w:pPr>
              <w:ind w:right="-1080"/>
            </w:pPr>
          </w:p>
        </w:tc>
      </w:tr>
      <w:tr w:rsidR="00DD6FC0" w:rsidRPr="00DD6FC0" w14:paraId="27038E5C" w14:textId="77777777" w:rsidTr="00951B85">
        <w:tc>
          <w:tcPr>
            <w:tcW w:w="3415" w:type="dxa"/>
          </w:tcPr>
          <w:p w14:paraId="15EC5848" w14:textId="4E792ED8" w:rsidR="00DD6FC0" w:rsidRDefault="00DD6FC0" w:rsidP="00DD6FC0">
            <w:pPr>
              <w:ind w:right="-1080"/>
            </w:pPr>
            <w:r>
              <w:t xml:space="preserve">VAT: </w:t>
            </w:r>
            <w:r w:rsidRPr="0015352A">
              <w:t>10260287O</w:t>
            </w:r>
          </w:p>
        </w:tc>
      </w:tr>
    </w:tbl>
    <w:p w14:paraId="01C8F866" w14:textId="77777777" w:rsidR="00DD6FC0" w:rsidRDefault="00DD6FC0" w:rsidP="00DD6FC0">
      <w:pPr>
        <w:ind w:right="-1080"/>
      </w:pPr>
      <w:r>
        <w:t xml:space="preserve">                         </w:t>
      </w:r>
    </w:p>
    <w:p w14:paraId="79487DDB" w14:textId="14627F7F" w:rsidR="003D04F9" w:rsidRDefault="003D04F9" w:rsidP="00011D4A">
      <w:pPr>
        <w:ind w:right="-16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</w:tblGrid>
      <w:tr w:rsidR="00DD6FC0" w:rsidRPr="00DD6FC0" w14:paraId="3FBFEB33" w14:textId="77777777" w:rsidTr="00951B85">
        <w:tc>
          <w:tcPr>
            <w:tcW w:w="4945" w:type="dxa"/>
          </w:tcPr>
          <w:p w14:paraId="6B4E8E8F" w14:textId="362DABB1" w:rsidR="00DD6FC0" w:rsidRPr="00DD6FC0" w:rsidRDefault="00DD6FC0" w:rsidP="00E014CB">
            <w:r w:rsidRPr="00DD6FC0">
              <w:t>{{placeholder2}}</w:t>
            </w:r>
          </w:p>
        </w:tc>
      </w:tr>
      <w:tr w:rsidR="00DD6FC0" w:rsidRPr="00DD6FC0" w14:paraId="40A19108" w14:textId="77777777" w:rsidTr="00951B85">
        <w:tc>
          <w:tcPr>
            <w:tcW w:w="4945" w:type="dxa"/>
          </w:tcPr>
          <w:p w14:paraId="3D45FA56" w14:textId="77777777" w:rsidR="00DD6FC0" w:rsidRPr="00DD6FC0" w:rsidRDefault="00DD6FC0" w:rsidP="00E014CB"/>
        </w:tc>
      </w:tr>
      <w:tr w:rsidR="00DD6FC0" w:rsidRPr="00DD6FC0" w14:paraId="65221CF1" w14:textId="77777777" w:rsidTr="00951B85">
        <w:tc>
          <w:tcPr>
            <w:tcW w:w="4945" w:type="dxa"/>
          </w:tcPr>
          <w:p w14:paraId="653CB614" w14:textId="364091B1" w:rsidR="00DD6FC0" w:rsidRPr="00DD6FC0" w:rsidRDefault="00DD6FC0" w:rsidP="00E014CB">
            <w:r>
              <w:t xml:space="preserve">VAT: </w:t>
            </w:r>
            <w:r w:rsidR="0019579A" w:rsidRPr="00DD6FC0">
              <w:t>{{placeholder</w:t>
            </w:r>
            <w:r w:rsidR="0019579A">
              <w:t>3</w:t>
            </w:r>
            <w:r w:rsidR="0019579A" w:rsidRPr="00DD6FC0">
              <w:t>}}</w:t>
            </w:r>
          </w:p>
        </w:tc>
      </w:tr>
    </w:tbl>
    <w:p w14:paraId="247AE06B" w14:textId="28D318B0" w:rsidR="00DD6FC0" w:rsidRDefault="0015352A" w:rsidP="00DD6F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6FC0" w:rsidRPr="00DD6FC0">
        <w:t xml:space="preserve"> </w:t>
      </w:r>
    </w:p>
    <w:p w14:paraId="6BE20A5D" w14:textId="06B7273B" w:rsidR="00B335B1" w:rsidRDefault="00B335B1" w:rsidP="00DD6FC0"/>
    <w:p w14:paraId="7C57AB00" w14:textId="4A41BD0F" w:rsidR="00B335B1" w:rsidRDefault="0015352A" w:rsidP="002869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1"/>
        <w:gridCol w:w="2094"/>
        <w:gridCol w:w="1985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3FBFA421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{{placeholder8_Exp}}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20FEBFA6" w14:textId="7EA3E2BF" w:rsidR="00387A55" w:rsidRDefault="00A12468" w:rsidP="00387A5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{{placeholder9_Exp}}</w:t>
            </w:r>
          </w:p>
          <w:p w14:paraId="05F10C90" w14:textId="680AFB33" w:rsidR="00A12468" w:rsidRPr="007F3699" w:rsidRDefault="00A12468" w:rsidP="00712C92">
            <w:pPr>
              <w:jc w:val="center"/>
            </w:pP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1D45EE90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{{placeholder8_Tot}}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12AE0502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{{placeholder9_Tot}}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054C13DE" w14:textId="77777777" w:rsidR="00383FDE" w:rsidRDefault="00383FDE" w:rsidP="00383FDE">
      <w:pPr>
        <w:jc w:val="center"/>
      </w:pPr>
    </w:p>
    <w:p w14:paraId="7D0EE89C" w14:textId="57DAF093" w:rsidR="00383FDE" w:rsidRPr="00050CFF" w:rsidRDefault="00383FDE" w:rsidP="00383FDE">
      <w:pPr>
        <w:jc w:val="center"/>
        <w:rPr>
          <w:b/>
          <w:bCs/>
        </w:rPr>
      </w:pPr>
      <w:r w:rsidRPr="00050CFF">
        <w:rPr>
          <w:b/>
          <w:bCs/>
        </w:rPr>
        <w:t>VAT Article 11 of N95(1)/2000 – reverse charge. The recipient must account for VAT</w:t>
      </w:r>
    </w:p>
    <w:p w14:paraId="2D9A9AF7" w14:textId="3FFEACFF" w:rsidR="001E4F79" w:rsidRDefault="00C44F27" w:rsidP="00286941">
      <w:r>
        <w:tab/>
      </w:r>
      <w:r>
        <w:tab/>
      </w:r>
      <w:r>
        <w:tab/>
      </w:r>
    </w:p>
    <w:sectPr w:rsidR="001E4F79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7577C" w14:textId="77777777" w:rsidR="00C56940" w:rsidRDefault="00C56940">
      <w:r>
        <w:separator/>
      </w:r>
    </w:p>
  </w:endnote>
  <w:endnote w:type="continuationSeparator" w:id="0">
    <w:p w14:paraId="259E63AD" w14:textId="77777777" w:rsidR="00C56940" w:rsidRDefault="00C5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 xml:space="preserve">Milliman Limited </w:t>
    </w:r>
    <w:proofErr w:type="spellStart"/>
    <w:r w:rsidRPr="001660F4">
      <w:rPr>
        <w:sz w:val="16"/>
        <w:lang w:val="de-CH"/>
      </w:rPr>
      <w:t>is</w:t>
    </w:r>
    <w:proofErr w:type="spellEnd"/>
    <w:r w:rsidRPr="001660F4">
      <w:rPr>
        <w:sz w:val="16"/>
        <w:lang w:val="de-CH"/>
      </w:rPr>
      <w:t xml:space="preserve"> a private limited </w:t>
    </w:r>
    <w:proofErr w:type="spellStart"/>
    <w:r w:rsidRPr="001660F4">
      <w:rPr>
        <w:sz w:val="16"/>
        <w:lang w:val="de-CH"/>
      </w:rPr>
      <w:t>company</w:t>
    </w:r>
    <w:proofErr w:type="spellEnd"/>
    <w:r w:rsidRPr="001660F4">
      <w:rPr>
        <w:sz w:val="16"/>
        <w:lang w:val="de-CH"/>
      </w:rPr>
      <w:t xml:space="preserve"> registered at 1, </w:t>
    </w:r>
    <w:proofErr w:type="spellStart"/>
    <w:r w:rsidRPr="001660F4">
      <w:rPr>
        <w:sz w:val="16"/>
        <w:lang w:val="de-CH"/>
      </w:rPr>
      <w:t>Lampousas</w:t>
    </w:r>
    <w:proofErr w:type="spellEnd"/>
    <w:r w:rsidRPr="001660F4">
      <w:rPr>
        <w:sz w:val="16"/>
        <w:lang w:val="de-CH"/>
      </w:rPr>
      <w:t xml:space="preserve"> Street 1095 Nicosia, Cyprus, and registered in </w:t>
    </w:r>
    <w:proofErr w:type="spellStart"/>
    <w:r w:rsidRPr="001660F4">
      <w:rPr>
        <w:sz w:val="16"/>
        <w:lang w:val="de-CH"/>
      </w:rPr>
      <w:t>the</w:t>
    </w:r>
    <w:proofErr w:type="spellEnd"/>
    <w:r w:rsidRPr="001660F4">
      <w:rPr>
        <w:sz w:val="16"/>
        <w:lang w:val="de-CH"/>
      </w:rPr>
      <w:t xml:space="preserve"> Cyprus </w:t>
    </w:r>
    <w:proofErr w:type="spellStart"/>
    <w:r w:rsidRPr="001660F4">
      <w:rPr>
        <w:sz w:val="16"/>
        <w:lang w:val="de-CH"/>
      </w:rPr>
      <w:t>business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entities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register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under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number</w:t>
    </w:r>
    <w:proofErr w:type="spellEnd"/>
    <w:r w:rsidRPr="001660F4">
      <w:rPr>
        <w:sz w:val="16"/>
        <w:lang w:val="de-CH"/>
      </w:rPr>
      <w:t xml:space="preserve">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FFF62" w14:textId="77777777" w:rsidR="00C56940" w:rsidRDefault="00C56940">
      <w:r>
        <w:separator/>
      </w:r>
    </w:p>
  </w:footnote>
  <w:footnote w:type="continuationSeparator" w:id="0">
    <w:p w14:paraId="08ADC1D8" w14:textId="77777777" w:rsidR="00C56940" w:rsidRDefault="00C56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Year" w:val="2001"/>
        <w:attr w:name="Day" w:val="2"/>
        <w:attr w:name="Month" w:val="4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73F68"/>
    <w:rsid w:val="001842F8"/>
    <w:rsid w:val="0018667E"/>
    <w:rsid w:val="00194AF9"/>
    <w:rsid w:val="0019579A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2A29"/>
    <w:rsid w:val="002F42EB"/>
    <w:rsid w:val="00300066"/>
    <w:rsid w:val="003056D0"/>
    <w:rsid w:val="00306893"/>
    <w:rsid w:val="0032080A"/>
    <w:rsid w:val="0032212E"/>
    <w:rsid w:val="00324282"/>
    <w:rsid w:val="003262F0"/>
    <w:rsid w:val="003270DA"/>
    <w:rsid w:val="003358F0"/>
    <w:rsid w:val="0033721F"/>
    <w:rsid w:val="00351734"/>
    <w:rsid w:val="00360A8A"/>
    <w:rsid w:val="0036536F"/>
    <w:rsid w:val="00371C9F"/>
    <w:rsid w:val="00380C34"/>
    <w:rsid w:val="003814C6"/>
    <w:rsid w:val="0038216A"/>
    <w:rsid w:val="00383FDE"/>
    <w:rsid w:val="0038765A"/>
    <w:rsid w:val="00387A55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416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4FDF"/>
    <w:rsid w:val="00485221"/>
    <w:rsid w:val="00487106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20C0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6687A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0A43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1B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6940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D6FC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  <w:style w:type="table" w:styleId="TableGrid">
    <w:name w:val="Table Grid"/>
    <w:basedOn w:val="TableNormal"/>
    <w:rsid w:val="00DD6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919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D Demosthenous</cp:lastModifiedBy>
  <cp:revision>2</cp:revision>
  <cp:lastPrinted>2023-05-25T15:19:00Z</cp:lastPrinted>
  <dcterms:created xsi:type="dcterms:W3CDTF">2024-06-28T16:27:00Z</dcterms:created>
  <dcterms:modified xsi:type="dcterms:W3CDTF">2024-06-28T16:27:00Z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