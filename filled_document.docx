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77A5098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>8, Kratinou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r w:rsidRPr="001842F8">
        <w:rPr>
          <w:lang w:val="fr-FR"/>
        </w:rPr>
        <w:t>E-mail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5E2CCC43" w:rsidR="00286941" w:rsidRDefault="00286941" w:rsidP="00064523">
      <w:pPr>
        <w:ind w:right="-1080"/>
      </w:pPr>
      <w:r>
        <w:t>0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B96B49">
        <w:tab/>
      </w:r>
      <w:r w:rsidR="001D6C46">
        <w:t>Date:</w:t>
      </w:r>
      <w:r w:rsidR="001E4F79">
        <w:tab/>
        <w:t>2024-06-03</w:t>
      </w:r>
    </w:p>
    <w:p w14:paraId="79487DDB" w14:textId="5A4C9DE0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3</w:t>
      </w:r>
      <w:r w:rsidR="00011D4A">
        <w:t>/2024</w:t>
      </w:r>
    </w:p>
    <w:p w14:paraId="483925E6" w14:textId="3C69391D" w:rsidR="003D04F9" w:rsidRDefault="003D04F9" w:rsidP="00286941">
      <w:r>
        <w:t>My Address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My VAT No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1"/>
        <w:gridCol w:w="2097"/>
        <w:gridCol w:w="1872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0.0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0.0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05F10C90" w14:textId="77777777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>€ 0,00</w:t>
            </w: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77777777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%InvAmtNet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77777777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%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Inv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VAT</w:t>
            </w:r>
            <w:r w:rsidRPr="00AD736D"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Amt</w:t>
            </w:r>
            <w:r>
              <w:rPr>
                <w:rFonts w:cs="Arial"/>
                <w:color w:val="153D63" w:themeColor="text2" w:themeTint="E6"/>
                <w:spacing w:val="0"/>
                <w:szCs w:val="18"/>
                <w:lang w:eastAsia="en-GB"/>
              </w:rPr>
              <w:t>Tot%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0.0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ADE1" w14:textId="77777777" w:rsidR="00582A39" w:rsidRDefault="00582A39">
      <w:r>
        <w:separator/>
      </w:r>
    </w:p>
  </w:endnote>
  <w:endnote w:type="continuationSeparator" w:id="0">
    <w:p w14:paraId="40A07432" w14:textId="77777777" w:rsidR="00582A39" w:rsidRDefault="0058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>Milliman Limited is a private limited company registered at 1, Lampousas Street 1095 Nicosia, Cyprus, and registered in the Cyprus business entities register under number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E4DDD" w14:textId="77777777" w:rsidR="00582A39" w:rsidRDefault="00582A39">
      <w:r>
        <w:separator/>
      </w:r>
    </w:p>
  </w:footnote>
  <w:footnote w:type="continuationSeparator" w:id="0">
    <w:p w14:paraId="6C13212C" w14:textId="77777777" w:rsidR="00582A39" w:rsidRDefault="00582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Month" w:val="4"/>
        <w:attr w:name="Day" w:val="2"/>
        <w:attr w:name="Year" w:val="2001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6536F"/>
    <w:rsid w:val="00371C9F"/>
    <w:rsid w:val="00380C34"/>
    <w:rsid w:val="003814C6"/>
    <w:rsid w:val="0038216A"/>
    <w:rsid w:val="0038765A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Letter.dot</Template>
  <TotalTime>2571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784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Waqar Ul Wahab</cp:lastModifiedBy>
  <cp:revision>100</cp:revision>
  <cp:lastPrinted>2023-05-25T15:19:00Z</cp:lastPrinted>
  <dcterms:created xsi:type="dcterms:W3CDTF">2024-05-22T21:34:00Z</dcterms:created>
  <dcterms:modified xsi:type="dcterms:W3CDTF">2024-06-01T19:11:00Z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