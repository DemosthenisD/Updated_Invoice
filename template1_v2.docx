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3902D03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>8, Kratinou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3458E617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1D6C46">
        <w:t>Date:</w:t>
      </w:r>
      <w:r w:rsidR="001E4F79">
        <w:tab/>
        <w:t>{{placeholder4}}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  <w:r w:rsidR="00011D4A">
        <w:t>/{{placeholder6}}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</w:t>
            </w:r>
            <w:r w:rsidR="00387A55">
              <w:rPr>
                <w:lang w:eastAsia="en-GB"/>
              </w:rPr>
              <w:t>_Exp</w:t>
            </w:r>
            <w:r w:rsidR="00387A55">
              <w:rPr>
                <w:lang w:eastAsia="en-GB"/>
              </w:rPr>
              <w:t>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</w:t>
            </w:r>
            <w:r w:rsidR="00387A55">
              <w:rPr>
                <w:lang w:eastAsia="en-GB"/>
              </w:rPr>
              <w:t>_Exp</w:t>
            </w:r>
            <w:r w:rsidR="00387A55">
              <w:rPr>
                <w:lang w:eastAsia="en-GB"/>
              </w:rPr>
              <w:t>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</w:t>
            </w:r>
            <w:r w:rsidR="00387A55">
              <w:rPr>
                <w:lang w:eastAsia="en-GB"/>
              </w:rPr>
              <w:t>_Tot</w:t>
            </w:r>
            <w:r w:rsidR="00387A55">
              <w:rPr>
                <w:lang w:eastAsia="en-GB"/>
              </w:rPr>
              <w:t>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</w:t>
            </w:r>
            <w:r w:rsidR="00387A55">
              <w:rPr>
                <w:lang w:eastAsia="en-GB"/>
              </w:rPr>
              <w:t>_Tot</w:t>
            </w:r>
            <w:r w:rsidR="00387A55">
              <w:rPr>
                <w:lang w:eastAsia="en-GB"/>
              </w:rPr>
              <w:t>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984EF" w14:textId="77777777" w:rsidR="002F2A29" w:rsidRDefault="002F2A29">
      <w:r>
        <w:separator/>
      </w:r>
    </w:p>
  </w:endnote>
  <w:endnote w:type="continuationSeparator" w:id="0">
    <w:p w14:paraId="532F7658" w14:textId="77777777" w:rsidR="002F2A29" w:rsidRDefault="002F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6D14C" w14:textId="77777777" w:rsidR="002F2A29" w:rsidRDefault="002F2A29">
      <w:r>
        <w:separator/>
      </w:r>
    </w:p>
  </w:footnote>
  <w:footnote w:type="continuationSeparator" w:id="0">
    <w:p w14:paraId="5A5CBA20" w14:textId="77777777" w:rsidR="002F2A29" w:rsidRDefault="002F2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51734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2572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828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102</cp:revision>
  <cp:lastPrinted>2023-05-25T15:19:00Z</cp:lastPrinted>
  <dcterms:created xsi:type="dcterms:W3CDTF">2024-05-22T21:34:00Z</dcterms:created>
  <dcterms:modified xsi:type="dcterms:W3CDTF">2024-06-13T06:28:00Z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