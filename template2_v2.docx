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7B00" w14:textId="3B2E0F0B" w:rsidR="00E20A93" w:rsidRDefault="00E20A93">
      <w:pPr>
        <w:pStyle w:val="CompanyName"/>
        <w:framePr w:w="9246" w:h="1284" w:wrap="notBeside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5C676E">
        <w:rPr>
          <w:rFonts w:ascii="Arial" w:hAnsi="Arial" w:cs="Arial"/>
          <w:b/>
          <w:noProof/>
          <w:lang w:eastAsia="en-GB"/>
        </w:rPr>
        <w:drawing>
          <wp:inline distT="0" distB="0" distL="0" distR="0" wp14:anchorId="54745EA8" wp14:editId="32E38CAB">
            <wp:extent cx="1859280" cy="369570"/>
            <wp:effectExtent l="0" t="0" r="0" b="0"/>
            <wp:docPr id="1" name="Picture 1" descr="MIL_4c_CMYK-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L_4c_CMYK-p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9ABF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2B72DF" w14:textId="77777777" w:rsidR="00E20A93" w:rsidRDefault="00E20A93">
      <w:pPr>
        <w:pStyle w:val="CompanyName"/>
        <w:framePr w:w="9246" w:h="1284" w:wrap="notBeside"/>
        <w:rPr>
          <w:rFonts w:ascii="Arial" w:hAnsi="Arial"/>
          <w:b/>
          <w:bCs/>
          <w:spacing w:val="-5"/>
          <w:sz w:val="24"/>
        </w:rPr>
      </w:pPr>
      <w:r>
        <w:rPr>
          <w:rFonts w:ascii="Arial" w:hAnsi="Arial"/>
          <w:b/>
          <w:bCs/>
          <w:spacing w:val="-5"/>
          <w:sz w:val="24"/>
        </w:rPr>
        <w:t>__________________________________________________________INVOICE______</w:t>
      </w:r>
    </w:p>
    <w:p w14:paraId="6EE2948C" w14:textId="77777777" w:rsidR="00E20A93" w:rsidRDefault="00E20A93">
      <w:pPr>
        <w:pStyle w:val="CompanyName"/>
        <w:framePr w:w="9246" w:h="1284" w:wrap="notBeside"/>
        <w:rPr>
          <w:rFonts w:ascii="Arial" w:hAnsi="Arial"/>
          <w:spacing w:val="-5"/>
          <w:sz w:val="20"/>
        </w:rPr>
      </w:pPr>
    </w:p>
    <w:p w14:paraId="0569C044" w14:textId="77777777" w:rsidR="00E20A93" w:rsidRDefault="00E20A93">
      <w:pPr>
        <w:pStyle w:val="BodyTextIndent"/>
        <w:framePr w:w="8973" w:h="372" w:wrap="notBeside" w:x="1702"/>
      </w:pPr>
    </w:p>
    <w:p w14:paraId="6943DE8E" w14:textId="77777777" w:rsidR="00AA54A7" w:rsidRDefault="00AA54A7" w:rsidP="00394C4F">
      <w:pPr>
        <w:pStyle w:val="BodyTextIndent"/>
        <w:framePr w:w="8973" w:h="372" w:wrap="notBeside" w:x="1702"/>
        <w:ind w:left="0"/>
      </w:pPr>
    </w:p>
    <w:p w14:paraId="6BBDE40C" w14:textId="77777777" w:rsidR="007967C3" w:rsidRPr="008F340C" w:rsidRDefault="000D7C1A" w:rsidP="007967C3">
      <w:pPr>
        <w:framePr w:w="8973" w:h="372" w:hSpace="187" w:vSpace="187" w:wrap="notBeside" w:vAnchor="page" w:hAnchor="page" w:x="1702" w:y="1988" w:anchorLock="1"/>
        <w:rPr>
          <w:rFonts w:cs="Arial"/>
          <w:spacing w:val="0"/>
          <w:lang w:val="de-CH" w:eastAsia="en-GB"/>
        </w:rPr>
      </w:pPr>
      <w:r w:rsidRPr="000D7C1A">
        <w:t xml:space="preserve">8, </w:t>
      </w:r>
      <w:proofErr w:type="spellStart"/>
      <w:r w:rsidRPr="000D7C1A">
        <w:t>Kratinou</w:t>
      </w:r>
      <w:proofErr w:type="spellEnd"/>
      <w:r w:rsidRPr="000D7C1A">
        <w:t xml:space="preserve"> Street, Apt. 02, 1082, Nicosia, Cyprus</w:t>
      </w:r>
    </w:p>
    <w:p w14:paraId="6EE280DD" w14:textId="77777777" w:rsidR="00CC5433" w:rsidRPr="008F340C" w:rsidRDefault="00CC5433" w:rsidP="00CC5433">
      <w:pPr>
        <w:framePr w:w="8973" w:h="372" w:hSpace="187" w:vSpace="187" w:wrap="notBeside" w:vAnchor="page" w:hAnchor="page" w:x="1702" w:y="1988" w:anchorLock="1"/>
      </w:pPr>
      <w:r w:rsidRPr="008F340C">
        <w:t xml:space="preserve">Tel: </w:t>
      </w:r>
      <w:r w:rsidRPr="008F340C">
        <w:rPr>
          <w:rFonts w:cs="Arial"/>
          <w:spacing w:val="0"/>
          <w:lang w:eastAsia="en-GB"/>
        </w:rPr>
        <w:t>+</w:t>
      </w:r>
      <w:r w:rsidR="001C7749">
        <w:rPr>
          <w:rFonts w:cs="Arial"/>
          <w:spacing w:val="0"/>
          <w:lang w:eastAsia="en-GB"/>
        </w:rPr>
        <w:t>357 99 69 88 68</w:t>
      </w:r>
      <w:r w:rsidRPr="008F340C">
        <w:rPr>
          <w:rFonts w:cs="Arial"/>
          <w:spacing w:val="0"/>
          <w:lang w:eastAsia="en-GB"/>
        </w:rPr>
        <w:t xml:space="preserve"> </w:t>
      </w:r>
      <w:r w:rsidRPr="008F340C">
        <w:t>or +</w:t>
      </w:r>
      <w:r w:rsidR="001C7749">
        <w:t>357 22 02 90 90</w:t>
      </w:r>
      <w:r w:rsidRPr="008F340C">
        <w:t xml:space="preserve"> </w:t>
      </w:r>
    </w:p>
    <w:p w14:paraId="02769CB1" w14:textId="17BD4620" w:rsidR="00CC5433" w:rsidRPr="003C7332" w:rsidRDefault="00B9060B" w:rsidP="00CC5433">
      <w:pPr>
        <w:framePr w:w="8973" w:h="372" w:hSpace="187" w:vSpace="187" w:wrap="notBeside" w:vAnchor="page" w:hAnchor="page" w:x="1702" w:y="1988" w:anchorLock="1"/>
        <w:rPr>
          <w:lang w:val="de-CH"/>
        </w:rPr>
      </w:pPr>
      <w:proofErr w:type="gramStart"/>
      <w:r w:rsidRPr="001842F8">
        <w:rPr>
          <w:lang w:val="fr-FR"/>
        </w:rPr>
        <w:t>E-mail</w:t>
      </w:r>
      <w:proofErr w:type="gramEnd"/>
      <w:r w:rsidRPr="001842F8">
        <w:rPr>
          <w:lang w:val="fr-FR"/>
        </w:rPr>
        <w:t xml:space="preserve"> :</w:t>
      </w:r>
      <w:r w:rsidR="00CC5433" w:rsidRPr="001842F8">
        <w:rPr>
          <w:lang w:val="fr-FR"/>
        </w:rPr>
        <w:t xml:space="preserve"> </w:t>
      </w:r>
      <w:hyperlink r:id="rId8" w:history="1">
        <w:r w:rsidR="0060392E" w:rsidRPr="003404A4">
          <w:rPr>
            <w:rStyle w:val="Hyperlink"/>
            <w:lang w:val="fr-FR"/>
          </w:rPr>
          <w:t>d.demosthenous@milliman.com</w:t>
        </w:r>
      </w:hyperlink>
      <w:r w:rsidR="00CC5433" w:rsidRPr="001842F8">
        <w:rPr>
          <w:lang w:val="fr-FR"/>
        </w:rPr>
        <w:t xml:space="preserve">   </w:t>
      </w:r>
      <w:r w:rsidRPr="001842F8">
        <w:rPr>
          <w:lang w:val="fr-FR"/>
        </w:rPr>
        <w:t>Internet :</w:t>
      </w:r>
      <w:r w:rsidR="00CC5433" w:rsidRPr="001842F8">
        <w:rPr>
          <w:lang w:val="fr-FR"/>
        </w:rPr>
        <w:t xml:space="preserve"> </w:t>
      </w:r>
      <w:hyperlink r:id="rId9" w:history="1">
        <w:r w:rsidR="001C7749" w:rsidRPr="003404A4">
          <w:rPr>
            <w:rStyle w:val="Hyperlink"/>
            <w:lang w:val="fr-FR"/>
          </w:rPr>
          <w:t>www.milliman.eu</w:t>
        </w:r>
      </w:hyperlink>
    </w:p>
    <w:p w14:paraId="1B65F643" w14:textId="2EF2DB97" w:rsidR="00E20A93" w:rsidRPr="00AA54A7" w:rsidRDefault="00E20A93">
      <w:pPr>
        <w:pStyle w:val="ReturnAddress"/>
        <w:framePr w:w="8973" w:h="372" w:wrap="notBeside" w:hAnchor="page" w:x="1702" w:y="1988"/>
        <w:tabs>
          <w:tab w:val="clear" w:pos="2160"/>
          <w:tab w:val="left" w:pos="450"/>
        </w:tabs>
        <w:rPr>
          <w:sz w:val="20"/>
          <w:lang w:val="fr-FR"/>
        </w:rPr>
      </w:pPr>
    </w:p>
    <w:p w14:paraId="02F72078" w14:textId="382EB322" w:rsidR="00B9060B" w:rsidRDefault="004B5E2D" w:rsidP="002869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9AF956" wp14:editId="5303754B">
                <wp:simplePos x="0" y="0"/>
                <wp:positionH relativeFrom="column">
                  <wp:posOffset>3594100</wp:posOffset>
                </wp:positionH>
                <wp:positionV relativeFrom="paragraph">
                  <wp:posOffset>1346200</wp:posOffset>
                </wp:positionV>
                <wp:extent cx="2540000" cy="1066800"/>
                <wp:effectExtent l="0" t="0" r="12700" b="19050"/>
                <wp:wrapNone/>
                <wp:docPr id="641987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FBFF" id="Rectangle 3" o:spid="_x0000_s1026" style="position:absolute;margin-left:283pt;margin-top:106pt;width:200pt;height:8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" fillcolor="white [3212]" strokecolor="#030e13 [484]" strokeweight="1pt"/>
            </w:pict>
          </mc:Fallback>
        </mc:AlternateContent>
      </w:r>
      <w:r w:rsidR="001E4F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671838" wp14:editId="36754886">
                <wp:simplePos x="0" y="0"/>
                <wp:positionH relativeFrom="margin">
                  <wp:posOffset>-104775</wp:posOffset>
                </wp:positionH>
                <wp:positionV relativeFrom="paragraph">
                  <wp:posOffset>1346200</wp:posOffset>
                </wp:positionV>
                <wp:extent cx="2863850" cy="1054100"/>
                <wp:effectExtent l="0" t="0" r="12700" b="12700"/>
                <wp:wrapNone/>
                <wp:docPr id="20056751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CB9B5" id="Rectangle 2" o:spid="_x0000_s1026" style="position:absolute;margin-left:-8.25pt;margin-top:106pt;width:225.5pt;height:83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" fillcolor="white [3212]" strokecolor="#030e13 [484]" strokeweight="1pt">
                <w10:wrap anchorx="margin"/>
              </v:rect>
            </w:pict>
          </mc:Fallback>
        </mc:AlternateConten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</w:p>
    <w:p w14:paraId="0EB03F2D" w14:textId="3458E617" w:rsidR="00286941" w:rsidRDefault="00286941" w:rsidP="00064523">
      <w:pPr>
        <w:ind w:right="-1080"/>
      </w:pPr>
      <w:r>
        <w:t>{{placeholder1}}</w:t>
      </w:r>
      <w:r w:rsidR="003D04F9">
        <w:t>,</w:t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1E4F79">
        <w:tab/>
      </w:r>
      <w:r w:rsidR="008844C6">
        <w:tab/>
      </w:r>
      <w:r w:rsidR="001D6C46">
        <w:t>Date:</w:t>
      </w:r>
      <w:r w:rsidR="001E4F79">
        <w:tab/>
        <w:t>{{placeholder4}}</w:t>
      </w:r>
    </w:p>
    <w:p w14:paraId="79487DDB" w14:textId="5A4C9DE0" w:rsidR="003D04F9" w:rsidRDefault="008C3023" w:rsidP="00011D4A">
      <w:pPr>
        <w:ind w:right="-16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Invoice No: {{placeholder5}}</w:t>
      </w:r>
      <w:r w:rsidR="00011D4A">
        <w:t>/{{placeholder6}}</w:t>
      </w:r>
    </w:p>
    <w:p w14:paraId="483925E6" w14:textId="3C69391D" w:rsidR="003D04F9" w:rsidRDefault="003D04F9" w:rsidP="00286941">
      <w:r>
        <w:t>{{placeholder2}}</w:t>
      </w:r>
    </w:p>
    <w:p w14:paraId="6BE20A5D" w14:textId="48518CF1" w:rsidR="00B335B1" w:rsidRDefault="0015352A" w:rsidP="0015352A">
      <w:pPr>
        <w:ind w:right="-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VAT: </w:t>
      </w:r>
      <w:r w:rsidRPr="0015352A">
        <w:t>10260287O</w:t>
      </w:r>
    </w:p>
    <w:p w14:paraId="7C57AB00" w14:textId="6B77F393" w:rsidR="00B335B1" w:rsidRDefault="00B335B1" w:rsidP="00286941">
      <w:r>
        <w:t>VAT: {{placeholder3}}</w:t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  <w:r w:rsidR="0015352A">
        <w:tab/>
      </w:r>
    </w:p>
    <w:p w14:paraId="6C6DB804" w14:textId="77777777" w:rsidR="001E4F79" w:rsidRDefault="001E4F79" w:rsidP="00286941"/>
    <w:p w14:paraId="5DF27567" w14:textId="77777777" w:rsidR="001E4F79" w:rsidRDefault="001E4F79" w:rsidP="00286941"/>
    <w:p w14:paraId="363434AD" w14:textId="77777777" w:rsidR="001E4F79" w:rsidRDefault="001E4F79" w:rsidP="00286941"/>
    <w:p w14:paraId="1C3BF38E" w14:textId="77777777" w:rsidR="001E4F79" w:rsidRDefault="001E4F79" w:rsidP="0028694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1"/>
        <w:gridCol w:w="2094"/>
        <w:gridCol w:w="1985"/>
      </w:tblGrid>
      <w:tr w:rsidR="00A12468" w14:paraId="3E3FF3B1" w14:textId="77777777" w:rsidTr="00712C92">
        <w:tc>
          <w:tcPr>
            <w:tcW w:w="5211" w:type="dxa"/>
          </w:tcPr>
          <w:p w14:paraId="3F51E98C" w14:textId="77777777" w:rsidR="00A12468" w:rsidRPr="00AA54A7" w:rsidRDefault="00A12468" w:rsidP="00712C92">
            <w:pPr>
              <w:rPr>
                <w:lang w:val="fr-FR"/>
              </w:rPr>
            </w:pPr>
          </w:p>
          <w:p w14:paraId="44797A86" w14:textId="77777777" w:rsidR="00A12468" w:rsidRDefault="00A12468" w:rsidP="00712C92">
            <w:r>
              <w:t>Item</w:t>
            </w:r>
          </w:p>
        </w:tc>
        <w:tc>
          <w:tcPr>
            <w:tcW w:w="2097" w:type="dxa"/>
          </w:tcPr>
          <w:p w14:paraId="035E3848" w14:textId="77777777" w:rsidR="00A12468" w:rsidRDefault="00A12468" w:rsidP="00712C92"/>
          <w:p w14:paraId="50A1CE37" w14:textId="77777777" w:rsidR="00A12468" w:rsidRDefault="00A12468" w:rsidP="00712C92">
            <w:r>
              <w:t>Net Amount</w:t>
            </w:r>
          </w:p>
        </w:tc>
        <w:tc>
          <w:tcPr>
            <w:tcW w:w="1872" w:type="dxa"/>
          </w:tcPr>
          <w:p w14:paraId="6A70E653" w14:textId="77777777" w:rsidR="00A12468" w:rsidRDefault="00A12468" w:rsidP="00712C92"/>
          <w:p w14:paraId="0840EFE6" w14:textId="77777777" w:rsidR="00A12468" w:rsidRDefault="00A12468" w:rsidP="00712C92">
            <w:r>
              <w:t>VAT Amount</w:t>
            </w:r>
          </w:p>
        </w:tc>
      </w:tr>
      <w:tr w:rsidR="00A12468" w14:paraId="00D44CCE" w14:textId="77777777" w:rsidTr="00712C92">
        <w:tc>
          <w:tcPr>
            <w:tcW w:w="5211" w:type="dxa"/>
          </w:tcPr>
          <w:p w14:paraId="36749C6D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32A1D43F" w14:textId="77777777" w:rsidR="00A12468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Arial,Bold" w:hAnsi="Arial,Bold" w:cs="Arial,Bold"/>
                <w:bCs/>
                <w:spacing w:val="0"/>
                <w:szCs w:val="18"/>
                <w:lang w:eastAsia="en-GB"/>
              </w:rPr>
            </w:pPr>
          </w:p>
          <w:p w14:paraId="2413D24F" w14:textId="14D39A62" w:rsidR="00A12468" w:rsidRDefault="00A12468" w:rsidP="00A12468">
            <w:pPr>
              <w:rPr>
                <w:lang w:eastAsia="en-GB"/>
              </w:rPr>
            </w:pPr>
            <w:r>
              <w:rPr>
                <w:lang w:eastAsia="en-GB"/>
              </w:rPr>
              <w:t>{{placeholder7}}</w:t>
            </w:r>
          </w:p>
          <w:p w14:paraId="2777F153" w14:textId="77777777" w:rsidR="00A12468" w:rsidRPr="00C572FA" w:rsidRDefault="00A12468" w:rsidP="00712C92">
            <w:pPr>
              <w:autoSpaceDE w:val="0"/>
              <w:autoSpaceDN w:val="0"/>
              <w:adjustRightInd w:val="0"/>
              <w:spacing w:line="240" w:lineRule="atLeast"/>
              <w:jc w:val="left"/>
            </w:pPr>
          </w:p>
        </w:tc>
        <w:tc>
          <w:tcPr>
            <w:tcW w:w="2097" w:type="dxa"/>
          </w:tcPr>
          <w:p w14:paraId="3F71C1B6" w14:textId="77777777" w:rsidR="00A12468" w:rsidRDefault="00A12468" w:rsidP="00712C92">
            <w:pPr>
              <w:pStyle w:val="AttentionLine"/>
              <w:spacing w:before="0" w:after="0" w:line="240" w:lineRule="auto"/>
              <w:jc w:val="center"/>
              <w:rPr>
                <w:lang w:eastAsia="en-GB"/>
              </w:rPr>
            </w:pPr>
          </w:p>
          <w:p w14:paraId="0A2144AD" w14:textId="637AACEF" w:rsidR="00A12468" w:rsidRPr="00DE6AAA" w:rsidRDefault="00A12468" w:rsidP="00253F70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253F70">
              <w:rPr>
                <w:lang w:eastAsia="en-GB"/>
              </w:rPr>
              <w:t>{{placeholder8}}</w:t>
            </w:r>
          </w:p>
        </w:tc>
        <w:tc>
          <w:tcPr>
            <w:tcW w:w="1872" w:type="dxa"/>
          </w:tcPr>
          <w:p w14:paraId="3954675B" w14:textId="77777777" w:rsidR="00A12468" w:rsidRDefault="00A12468" w:rsidP="00712C92">
            <w:pPr>
              <w:jc w:val="center"/>
            </w:pPr>
          </w:p>
          <w:p w14:paraId="760DE4F9" w14:textId="506220B2" w:rsidR="00A12468" w:rsidRDefault="00A12468" w:rsidP="00591AC7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91AC7">
              <w:rPr>
                <w:lang w:eastAsia="en-GB"/>
              </w:rPr>
              <w:t>{{placeholder9}}</w:t>
            </w:r>
          </w:p>
          <w:p w14:paraId="0E161946" w14:textId="77777777" w:rsidR="00A12468" w:rsidRDefault="00A12468" w:rsidP="00712C92">
            <w:pPr>
              <w:jc w:val="center"/>
            </w:pPr>
          </w:p>
        </w:tc>
      </w:tr>
      <w:tr w:rsidR="00A12468" w14:paraId="0B7B933C" w14:textId="77777777" w:rsidTr="00712C92">
        <w:tc>
          <w:tcPr>
            <w:tcW w:w="5211" w:type="dxa"/>
          </w:tcPr>
          <w:p w14:paraId="6B931B0E" w14:textId="77777777" w:rsidR="00A12468" w:rsidRDefault="00A12468" w:rsidP="00712C92"/>
          <w:p w14:paraId="0581C5FA" w14:textId="77777777" w:rsidR="00A12468" w:rsidRDefault="00A12468" w:rsidP="00712C92">
            <w:r>
              <w:t xml:space="preserve">Expenses </w:t>
            </w:r>
          </w:p>
          <w:p w14:paraId="5E94B766" w14:textId="77777777" w:rsidR="00A12468" w:rsidRDefault="00A12468" w:rsidP="00712C92"/>
        </w:tc>
        <w:tc>
          <w:tcPr>
            <w:tcW w:w="2097" w:type="dxa"/>
          </w:tcPr>
          <w:p w14:paraId="0A4CAB02" w14:textId="77777777" w:rsidR="00A12468" w:rsidRDefault="00A12468" w:rsidP="00712C92">
            <w:pPr>
              <w:jc w:val="center"/>
            </w:pPr>
          </w:p>
          <w:p w14:paraId="3A49353B" w14:textId="3FBFA421" w:rsidR="00A12468" w:rsidRPr="007F3699" w:rsidRDefault="00A12468" w:rsidP="00712C92">
            <w:pPr>
              <w:jc w:val="center"/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{{placeholder8_Exp}}</w:t>
            </w:r>
          </w:p>
        </w:tc>
        <w:tc>
          <w:tcPr>
            <w:tcW w:w="1872" w:type="dxa"/>
          </w:tcPr>
          <w:p w14:paraId="258BF98B" w14:textId="77777777" w:rsidR="00A12468" w:rsidRDefault="00A12468" w:rsidP="00712C92">
            <w:pPr>
              <w:jc w:val="center"/>
            </w:pPr>
          </w:p>
          <w:p w14:paraId="20FEBFA6" w14:textId="7EA3E2BF" w:rsidR="00387A55" w:rsidRDefault="00A12468" w:rsidP="00387A55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{{placeholder9_Exp}}</w:t>
            </w:r>
          </w:p>
          <w:p w14:paraId="05F10C90" w14:textId="680AFB33" w:rsidR="00A12468" w:rsidRPr="007F3699" w:rsidRDefault="00A12468" w:rsidP="00712C92">
            <w:pPr>
              <w:jc w:val="center"/>
            </w:pPr>
          </w:p>
        </w:tc>
      </w:tr>
      <w:tr w:rsidR="00A12468" w14:paraId="4E2459F8" w14:textId="77777777" w:rsidTr="00712C92">
        <w:trPr>
          <w:gridBefore w:val="1"/>
          <w:wBefore w:w="5211" w:type="dxa"/>
        </w:trPr>
        <w:tc>
          <w:tcPr>
            <w:tcW w:w="2097" w:type="dxa"/>
          </w:tcPr>
          <w:p w14:paraId="1ECC0AA3" w14:textId="77777777" w:rsidR="00A12468" w:rsidRPr="007760B0" w:rsidRDefault="00A12468" w:rsidP="00712C92"/>
          <w:p w14:paraId="14C0DEA4" w14:textId="77777777" w:rsidR="00A12468" w:rsidRPr="007760B0" w:rsidRDefault="00A12468" w:rsidP="00712C92"/>
          <w:p w14:paraId="462A01BC" w14:textId="77777777" w:rsidR="00A12468" w:rsidRPr="007760B0" w:rsidRDefault="00A12468" w:rsidP="00712C92"/>
          <w:p w14:paraId="54916010" w14:textId="77777777" w:rsidR="00A12468" w:rsidRPr="007760B0" w:rsidRDefault="00A12468" w:rsidP="00712C92"/>
          <w:p w14:paraId="681F2CB0" w14:textId="77777777" w:rsidR="00A12468" w:rsidRPr="007760B0" w:rsidRDefault="00A12468" w:rsidP="00712C92"/>
          <w:p w14:paraId="0F0244D7" w14:textId="77777777" w:rsidR="00A12468" w:rsidRPr="007760B0" w:rsidRDefault="00A12468" w:rsidP="00712C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12CE44" wp14:editId="1F7FECAF">
                      <wp:simplePos x="0" y="0"/>
                      <wp:positionH relativeFrom="column">
                        <wp:posOffset>-3486785</wp:posOffset>
                      </wp:positionH>
                      <wp:positionV relativeFrom="paragraph">
                        <wp:posOffset>-8255</wp:posOffset>
                      </wp:positionV>
                      <wp:extent cx="2731135" cy="1908175"/>
                      <wp:effectExtent l="3175" t="0" r="0" b="0"/>
                      <wp:wrapNone/>
                      <wp:docPr id="156372802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1135" cy="190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BFD81" w14:textId="77777777" w:rsidR="00A12468" w:rsidRDefault="00A12468" w:rsidP="00A12468">
                                  <w:pPr>
                                    <w:pStyle w:val="Heading8"/>
                                  </w:pPr>
                                  <w:r>
                                    <w:t>Payment Terms – 30 Days</w:t>
                                  </w:r>
                                </w:p>
                                <w:p w14:paraId="427900B3" w14:textId="77777777" w:rsidR="00A12468" w:rsidRDefault="00A12468" w:rsidP="00A1246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71CADC4" w14:textId="77777777" w:rsidR="00A12468" w:rsidRDefault="00A12468" w:rsidP="00A12468"/>
                                <w:p w14:paraId="624310C4" w14:textId="77777777" w:rsidR="00A12468" w:rsidRDefault="00A12468" w:rsidP="00A12468">
                                  <w:r>
                                    <w:t>For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86874">
                                    <w:rPr>
                                      <w:bCs/>
                                    </w:rPr>
                                    <w:t>Bank transfer</w:t>
                                  </w:r>
                                  <w:r>
                                    <w:t xml:space="preserve"> please remit to:</w:t>
                                  </w:r>
                                </w:p>
                                <w:p w14:paraId="41E723DE" w14:textId="77777777" w:rsidR="00A12468" w:rsidRDefault="00A12468" w:rsidP="00A12468"/>
                                <w:p w14:paraId="5B57CE5E" w14:textId="77777777" w:rsidR="00A12468" w:rsidRDefault="00A12468" w:rsidP="00A12468">
                                  <w:r>
                                    <w:t>Bank of Cyprus</w:t>
                                  </w:r>
                                </w:p>
                                <w:p w14:paraId="5294DA5E" w14:textId="77777777" w:rsidR="00A12468" w:rsidRPr="008F340C" w:rsidRDefault="00A12468" w:rsidP="00A12468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F340C">
                                    <w:rPr>
                                      <w:lang w:val="de-CH"/>
                                    </w:rPr>
                                    <w:t xml:space="preserve">Account Name: Milliman </w:t>
                                  </w:r>
                                  <w:r>
                                    <w:rPr>
                                      <w:lang w:val="de-CH"/>
                                    </w:rPr>
                                    <w:t>Limited</w:t>
                                  </w:r>
                                </w:p>
                                <w:p w14:paraId="338A2968" w14:textId="77777777" w:rsidR="00A12468" w:rsidRDefault="00A12468" w:rsidP="00A12468">
                                  <w:r>
                                    <w:t>Account Number: 0155 01 187736 00</w:t>
                                  </w:r>
                                </w:p>
                                <w:p w14:paraId="56634BC7" w14:textId="77777777" w:rsidR="00A12468" w:rsidRDefault="00A12468" w:rsidP="00A12468">
                                  <w:r>
                                    <w:t>IBAN: CY70002001550000000118773600</w:t>
                                  </w:r>
                                </w:p>
                                <w:p w14:paraId="3A5EF8B2" w14:textId="77777777" w:rsidR="00A12468" w:rsidRDefault="00A12468" w:rsidP="00A12468">
                                  <w:r>
                                    <w:t>SWIFT Code: BCYPCY2N</w:t>
                                  </w:r>
                                </w:p>
                                <w:p w14:paraId="6877919D" w14:textId="77777777" w:rsidR="00A12468" w:rsidRDefault="00A12468" w:rsidP="00A12468"/>
                                <w:p w14:paraId="4E1A22C7" w14:textId="77777777" w:rsidR="00A12468" w:rsidRDefault="00A12468" w:rsidP="00A12468"/>
                                <w:p w14:paraId="5BB517F7" w14:textId="77777777" w:rsidR="00A12468" w:rsidRDefault="00A12468" w:rsidP="00A124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2CE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-274.55pt;margin-top:-.65pt;width:215.05pt;height:1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" stroked="f">
                      <v:textbox>
                        <w:txbxContent>
                          <w:p w14:paraId="323BFD81" w14:textId="77777777" w:rsidR="00A12468" w:rsidRDefault="00A12468" w:rsidP="00A12468">
                            <w:pPr>
                              <w:pStyle w:val="Heading8"/>
                            </w:pPr>
                            <w:r>
                              <w:t>Payment Terms – 30 Days</w:t>
                            </w:r>
                          </w:p>
                          <w:p w14:paraId="427900B3" w14:textId="77777777" w:rsidR="00A12468" w:rsidRDefault="00A12468" w:rsidP="00A1246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71CADC4" w14:textId="77777777" w:rsidR="00A12468" w:rsidRDefault="00A12468" w:rsidP="00A12468"/>
                          <w:p w14:paraId="624310C4" w14:textId="77777777" w:rsidR="00A12468" w:rsidRDefault="00A12468" w:rsidP="00A12468">
                            <w:r>
                              <w:t>For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6874">
                              <w:rPr>
                                <w:bCs/>
                              </w:rPr>
                              <w:t>Bank transfer</w:t>
                            </w:r>
                            <w:r>
                              <w:t xml:space="preserve"> please remit to:</w:t>
                            </w:r>
                          </w:p>
                          <w:p w14:paraId="41E723DE" w14:textId="77777777" w:rsidR="00A12468" w:rsidRDefault="00A12468" w:rsidP="00A12468"/>
                          <w:p w14:paraId="5B57CE5E" w14:textId="77777777" w:rsidR="00A12468" w:rsidRDefault="00A12468" w:rsidP="00A12468">
                            <w:r>
                              <w:t>Bank of Cyprus</w:t>
                            </w:r>
                          </w:p>
                          <w:p w14:paraId="5294DA5E" w14:textId="77777777" w:rsidR="00A12468" w:rsidRPr="008F340C" w:rsidRDefault="00A12468" w:rsidP="00A12468">
                            <w:pPr>
                              <w:rPr>
                                <w:lang w:val="de-CH"/>
                              </w:rPr>
                            </w:pPr>
                            <w:r w:rsidRPr="008F340C">
                              <w:rPr>
                                <w:lang w:val="de-CH"/>
                              </w:rPr>
                              <w:t xml:space="preserve">Account Name: Milliman </w:t>
                            </w:r>
                            <w:r>
                              <w:rPr>
                                <w:lang w:val="de-CH"/>
                              </w:rPr>
                              <w:t>Limited</w:t>
                            </w:r>
                          </w:p>
                          <w:p w14:paraId="338A2968" w14:textId="77777777" w:rsidR="00A12468" w:rsidRDefault="00A12468" w:rsidP="00A12468">
                            <w:r>
                              <w:t>Account Number: 0155 01 187736 00</w:t>
                            </w:r>
                          </w:p>
                          <w:p w14:paraId="56634BC7" w14:textId="77777777" w:rsidR="00A12468" w:rsidRDefault="00A12468" w:rsidP="00A12468">
                            <w:r>
                              <w:t>IBAN: CY70002001550000000118773600</w:t>
                            </w:r>
                          </w:p>
                          <w:p w14:paraId="3A5EF8B2" w14:textId="77777777" w:rsidR="00A12468" w:rsidRDefault="00A12468" w:rsidP="00A12468">
                            <w:r>
                              <w:t>SWIFT Code: BCYPCY2N</w:t>
                            </w:r>
                          </w:p>
                          <w:p w14:paraId="6877919D" w14:textId="77777777" w:rsidR="00A12468" w:rsidRDefault="00A12468" w:rsidP="00A12468"/>
                          <w:p w14:paraId="4E1A22C7" w14:textId="77777777" w:rsidR="00A12468" w:rsidRDefault="00A12468" w:rsidP="00A12468"/>
                          <w:p w14:paraId="5BB517F7" w14:textId="77777777" w:rsidR="00A12468" w:rsidRDefault="00A12468" w:rsidP="00A12468"/>
                        </w:txbxContent>
                      </v:textbox>
                    </v:shape>
                  </w:pict>
                </mc:Fallback>
              </mc:AlternateContent>
            </w:r>
          </w:p>
          <w:p w14:paraId="6517AAF8" w14:textId="77777777" w:rsidR="00A12468" w:rsidRPr="007760B0" w:rsidRDefault="00A12468" w:rsidP="00712C92"/>
          <w:p w14:paraId="5806D524" w14:textId="77777777" w:rsidR="00A12468" w:rsidRPr="007760B0" w:rsidRDefault="00A12468" w:rsidP="00712C92"/>
          <w:p w14:paraId="192BB93F" w14:textId="77777777" w:rsidR="00A12468" w:rsidRPr="007760B0" w:rsidRDefault="00A12468" w:rsidP="00712C92"/>
          <w:p w14:paraId="3D6E6055" w14:textId="77777777" w:rsidR="00A12468" w:rsidRPr="007760B0" w:rsidRDefault="00A12468" w:rsidP="00712C92"/>
          <w:p w14:paraId="4E726A6E" w14:textId="77777777" w:rsidR="00A12468" w:rsidRPr="007760B0" w:rsidRDefault="00A12468" w:rsidP="00712C92">
            <w:r w:rsidRPr="007760B0">
              <w:t>Total Net Amount</w:t>
            </w:r>
          </w:p>
        </w:tc>
        <w:tc>
          <w:tcPr>
            <w:tcW w:w="1872" w:type="dxa"/>
          </w:tcPr>
          <w:p w14:paraId="1669D7BA" w14:textId="77777777" w:rsidR="00A12468" w:rsidRPr="007760B0" w:rsidRDefault="00A12468" w:rsidP="00712C92">
            <w:pPr>
              <w:jc w:val="center"/>
            </w:pPr>
          </w:p>
          <w:p w14:paraId="7585C545" w14:textId="77777777" w:rsidR="00A12468" w:rsidRPr="007760B0" w:rsidRDefault="00A12468" w:rsidP="00712C92">
            <w:pPr>
              <w:jc w:val="center"/>
            </w:pPr>
          </w:p>
          <w:p w14:paraId="27EDEBF1" w14:textId="77777777" w:rsidR="00A12468" w:rsidRPr="007760B0" w:rsidRDefault="00A12468" w:rsidP="00712C92">
            <w:pPr>
              <w:jc w:val="center"/>
            </w:pPr>
          </w:p>
          <w:p w14:paraId="6D814A66" w14:textId="77777777" w:rsidR="00A12468" w:rsidRPr="007760B0" w:rsidRDefault="00A12468" w:rsidP="00712C92">
            <w:pPr>
              <w:jc w:val="center"/>
            </w:pPr>
          </w:p>
          <w:p w14:paraId="141020B2" w14:textId="77777777" w:rsidR="00A12468" w:rsidRPr="007760B0" w:rsidRDefault="00A12468" w:rsidP="00712C92">
            <w:pPr>
              <w:jc w:val="center"/>
            </w:pPr>
          </w:p>
          <w:p w14:paraId="49C30708" w14:textId="77777777" w:rsidR="00A12468" w:rsidRPr="007760B0" w:rsidRDefault="00A12468" w:rsidP="00712C92">
            <w:pPr>
              <w:jc w:val="center"/>
            </w:pPr>
          </w:p>
          <w:p w14:paraId="59F1AADA" w14:textId="77777777" w:rsidR="00A12468" w:rsidRPr="007760B0" w:rsidRDefault="00A12468" w:rsidP="00712C92">
            <w:pPr>
              <w:jc w:val="center"/>
            </w:pPr>
          </w:p>
          <w:p w14:paraId="27344B15" w14:textId="77777777" w:rsidR="00A12468" w:rsidRPr="007760B0" w:rsidRDefault="00A12468" w:rsidP="00712C92">
            <w:pPr>
              <w:jc w:val="center"/>
            </w:pPr>
          </w:p>
          <w:p w14:paraId="1C312EF6" w14:textId="77777777" w:rsidR="00A12468" w:rsidRPr="007760B0" w:rsidRDefault="00A12468" w:rsidP="00712C92">
            <w:pPr>
              <w:jc w:val="center"/>
            </w:pPr>
          </w:p>
          <w:p w14:paraId="25E34E0A" w14:textId="1D45EE90" w:rsidR="00A12468" w:rsidRPr="007760B0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{{placeholder8_Tot}}</w:t>
            </w:r>
          </w:p>
          <w:p w14:paraId="1C3591BA" w14:textId="77777777" w:rsidR="00A12468" w:rsidRPr="007760B0" w:rsidRDefault="00A12468" w:rsidP="00712C92">
            <w:pPr>
              <w:jc w:val="center"/>
            </w:pPr>
          </w:p>
        </w:tc>
      </w:tr>
      <w:tr w:rsidR="00A12468" w14:paraId="1E94822B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bottom w:val="single" w:sz="24" w:space="0" w:color="auto"/>
            </w:tcBorders>
          </w:tcPr>
          <w:p w14:paraId="639C7148" w14:textId="77777777" w:rsidR="00A12468" w:rsidRDefault="00A12468" w:rsidP="00712C92"/>
          <w:p w14:paraId="03B2D078" w14:textId="77777777" w:rsidR="00A12468" w:rsidRDefault="00A12468" w:rsidP="00712C92">
            <w:r>
              <w:t>Total VAT Amount</w:t>
            </w:r>
          </w:p>
        </w:tc>
        <w:tc>
          <w:tcPr>
            <w:tcW w:w="1872" w:type="dxa"/>
            <w:tcBorders>
              <w:bottom w:val="single" w:sz="24" w:space="0" w:color="auto"/>
            </w:tcBorders>
          </w:tcPr>
          <w:p w14:paraId="7DF441FD" w14:textId="12AE0502" w:rsidR="00A12468" w:rsidRDefault="00A12468" w:rsidP="00712C92">
            <w:pPr>
              <w:pStyle w:val="Salutation"/>
              <w:jc w:val="center"/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387A55">
              <w:rPr>
                <w:lang w:eastAsia="en-GB"/>
              </w:rPr>
              <w:t>{{placeholder9_Tot}}</w:t>
            </w:r>
          </w:p>
        </w:tc>
      </w:tr>
      <w:tr w:rsidR="00A12468" w14:paraId="51E8124C" w14:textId="77777777" w:rsidTr="00712C92">
        <w:trPr>
          <w:gridBefore w:val="1"/>
          <w:wBefore w:w="5211" w:type="dxa"/>
        </w:trPr>
        <w:tc>
          <w:tcPr>
            <w:tcW w:w="20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14:paraId="42527DD1" w14:textId="77777777" w:rsidR="00A12468" w:rsidRDefault="00A12468" w:rsidP="00712C92"/>
          <w:p w14:paraId="71B19EBA" w14:textId="77777777" w:rsidR="00A12468" w:rsidRDefault="00A12468" w:rsidP="00712C92">
            <w:r>
              <w:t xml:space="preserve">Invoice Total </w:t>
            </w:r>
          </w:p>
        </w:tc>
        <w:tc>
          <w:tcPr>
            <w:tcW w:w="1872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18A34B7F" w14:textId="77777777" w:rsidR="00586A1E" w:rsidRDefault="00586A1E" w:rsidP="00586A1E">
            <w:pPr>
              <w:rPr>
                <w:lang w:eastAsia="en-GB"/>
              </w:rPr>
            </w:pPr>
          </w:p>
          <w:p w14:paraId="462343AD" w14:textId="1B89A44C" w:rsidR="00A12468" w:rsidRDefault="00A12468" w:rsidP="00586A1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€ </w:t>
            </w:r>
            <w:r w:rsidR="00586A1E">
              <w:rPr>
                <w:lang w:eastAsia="en-GB"/>
              </w:rPr>
              <w:t>{{placeholder10}}</w:t>
            </w:r>
          </w:p>
        </w:tc>
      </w:tr>
    </w:tbl>
    <w:p w14:paraId="3F21AEF4" w14:textId="77777777" w:rsidR="001E4F79" w:rsidRDefault="001E4F79" w:rsidP="00286941"/>
    <w:p w14:paraId="098E9617" w14:textId="77777777" w:rsidR="00050CFF" w:rsidRDefault="00C44F27" w:rsidP="00286941">
      <w:r>
        <w:tab/>
      </w:r>
      <w:r>
        <w:tab/>
      </w:r>
    </w:p>
    <w:p w14:paraId="2D9A9AF7" w14:textId="65DD8C37" w:rsidR="001E4F79" w:rsidRPr="00050CFF" w:rsidRDefault="00050CFF" w:rsidP="00050CFF">
      <w:pPr>
        <w:jc w:val="center"/>
        <w:rPr>
          <w:b/>
          <w:bCs/>
        </w:rPr>
      </w:pPr>
      <w:r w:rsidRPr="00050CFF">
        <w:rPr>
          <w:b/>
          <w:bCs/>
        </w:rPr>
        <w:t>VAT Article 11 of N95(1)/2000 – reverse charge. The recipient must account for VAT</w:t>
      </w:r>
    </w:p>
    <w:sectPr w:rsidR="001E4F79" w:rsidRPr="00050CFF">
      <w:headerReference w:type="default" r:id="rId10"/>
      <w:footerReference w:type="first" r:id="rId11"/>
      <w:type w:val="continuous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C3F6D" w14:textId="77777777" w:rsidR="00A345B0" w:rsidRDefault="00A345B0">
      <w:r>
        <w:separator/>
      </w:r>
    </w:p>
  </w:endnote>
  <w:endnote w:type="continuationSeparator" w:id="0">
    <w:p w14:paraId="539B1AFE" w14:textId="77777777" w:rsidR="00A345B0" w:rsidRDefault="00A34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4F0A8" w14:textId="77777777" w:rsidR="00E20A93" w:rsidRPr="008F340C" w:rsidRDefault="00B414BF" w:rsidP="00B414BF">
    <w:pPr>
      <w:pStyle w:val="Footer"/>
      <w:jc w:val="center"/>
      <w:rPr>
        <w:sz w:val="16"/>
        <w:lang w:val="de-CH"/>
      </w:rPr>
    </w:pPr>
    <w:r w:rsidRPr="001660F4">
      <w:rPr>
        <w:sz w:val="16"/>
        <w:lang w:val="de-CH"/>
      </w:rPr>
      <w:t xml:space="preserve">Milliman Limited </w:t>
    </w:r>
    <w:proofErr w:type="spellStart"/>
    <w:r w:rsidRPr="001660F4">
      <w:rPr>
        <w:sz w:val="16"/>
        <w:lang w:val="de-CH"/>
      </w:rPr>
      <w:t>is</w:t>
    </w:r>
    <w:proofErr w:type="spellEnd"/>
    <w:r w:rsidRPr="001660F4">
      <w:rPr>
        <w:sz w:val="16"/>
        <w:lang w:val="de-CH"/>
      </w:rPr>
      <w:t xml:space="preserve"> a private limited </w:t>
    </w:r>
    <w:proofErr w:type="spellStart"/>
    <w:r w:rsidRPr="001660F4">
      <w:rPr>
        <w:sz w:val="16"/>
        <w:lang w:val="de-CH"/>
      </w:rPr>
      <w:t>company</w:t>
    </w:r>
    <w:proofErr w:type="spellEnd"/>
    <w:r w:rsidRPr="001660F4">
      <w:rPr>
        <w:sz w:val="16"/>
        <w:lang w:val="de-CH"/>
      </w:rPr>
      <w:t xml:space="preserve"> registered at 1, </w:t>
    </w:r>
    <w:proofErr w:type="spellStart"/>
    <w:r w:rsidRPr="001660F4">
      <w:rPr>
        <w:sz w:val="16"/>
        <w:lang w:val="de-CH"/>
      </w:rPr>
      <w:t>Lampousas</w:t>
    </w:r>
    <w:proofErr w:type="spellEnd"/>
    <w:r w:rsidRPr="001660F4">
      <w:rPr>
        <w:sz w:val="16"/>
        <w:lang w:val="de-CH"/>
      </w:rPr>
      <w:t xml:space="preserve"> Street 1095 Nicosia, Cyprus, and registered in </w:t>
    </w:r>
    <w:proofErr w:type="spellStart"/>
    <w:r w:rsidRPr="001660F4">
      <w:rPr>
        <w:sz w:val="16"/>
        <w:lang w:val="de-CH"/>
      </w:rPr>
      <w:t>the</w:t>
    </w:r>
    <w:proofErr w:type="spellEnd"/>
    <w:r w:rsidRPr="001660F4">
      <w:rPr>
        <w:sz w:val="16"/>
        <w:lang w:val="de-CH"/>
      </w:rPr>
      <w:t xml:space="preserve"> Cyprus </w:t>
    </w:r>
    <w:proofErr w:type="spellStart"/>
    <w:r w:rsidRPr="001660F4">
      <w:rPr>
        <w:sz w:val="16"/>
        <w:lang w:val="de-CH"/>
      </w:rPr>
      <w:t>business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entities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register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under</w:t>
    </w:r>
    <w:proofErr w:type="spellEnd"/>
    <w:r w:rsidRPr="001660F4">
      <w:rPr>
        <w:sz w:val="16"/>
        <w:lang w:val="de-CH"/>
      </w:rPr>
      <w:t xml:space="preserve"> </w:t>
    </w:r>
    <w:proofErr w:type="spellStart"/>
    <w:r w:rsidRPr="001660F4">
      <w:rPr>
        <w:sz w:val="16"/>
        <w:lang w:val="de-CH"/>
      </w:rPr>
      <w:t>number</w:t>
    </w:r>
    <w:proofErr w:type="spellEnd"/>
    <w:r w:rsidRPr="001660F4">
      <w:rPr>
        <w:sz w:val="16"/>
        <w:lang w:val="de-CH"/>
      </w:rPr>
      <w:t xml:space="preserve"> HE 260287</w:t>
    </w:r>
    <w:r>
      <w:rPr>
        <w:sz w:val="16"/>
        <w:lang w:val="de-CH"/>
      </w:rPr>
      <w:t>.</w:t>
    </w:r>
  </w:p>
  <w:p w14:paraId="51C13B11" w14:textId="1E966054" w:rsidR="003A3D2D" w:rsidRPr="008F340C" w:rsidRDefault="005C676E" w:rsidP="00EB1C9E">
    <w:pPr>
      <w:pStyle w:val="Footer"/>
      <w:rPr>
        <w:sz w:val="16"/>
        <w:lang w:val="de-CH"/>
      </w:rPr>
    </w:pPr>
    <w:r>
      <w:rPr>
        <w:rFonts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967B5A" wp14:editId="5EFCAD6F">
              <wp:simplePos x="0" y="0"/>
              <wp:positionH relativeFrom="column">
                <wp:posOffset>2005965</wp:posOffset>
              </wp:positionH>
              <wp:positionV relativeFrom="paragraph">
                <wp:posOffset>226695</wp:posOffset>
              </wp:positionV>
              <wp:extent cx="1973580" cy="259715"/>
              <wp:effectExtent l="0" t="0" r="1905" b="0"/>
              <wp:wrapSquare wrapText="bothSides"/>
              <wp:docPr id="5930325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3580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A18D2" w14:textId="452495F2" w:rsidR="00E20A93" w:rsidRDefault="005C676E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0F603138" wp14:editId="1B3115F8">
                                <wp:extent cx="1790700" cy="76200"/>
                                <wp:effectExtent l="0" t="0" r="0" b="0"/>
                                <wp:docPr id="3" name="Picture 2" descr="MUSALHTA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MUSALHTA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0" cy="76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67B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57.95pt;margin-top:17.85pt;width:155.4pt;height:2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" stroked="f">
              <v:textbox>
                <w:txbxContent>
                  <w:p w14:paraId="314A18D2" w14:textId="452495F2" w:rsidR="00E20A93" w:rsidRDefault="005C676E">
                    <w:pPr>
                      <w:jc w:val="center"/>
                    </w:pPr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0F603138" wp14:editId="1B3115F8">
                          <wp:extent cx="1790700" cy="76200"/>
                          <wp:effectExtent l="0" t="0" r="0" b="0"/>
                          <wp:docPr id="3" name="Picture 2" descr="MUSALHTA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MUSALHTA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0" cy="76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A3D2D" w:rsidRPr="008F340C">
      <w:rPr>
        <w:sz w:val="16"/>
        <w:lang w:val="de-CH"/>
      </w:rPr>
      <w:t xml:space="preserve">                                    </w:t>
    </w:r>
    <w:r w:rsidR="000D7C1A">
      <w:rPr>
        <w:sz w:val="16"/>
        <w:lang w:val="de-CH"/>
      </w:rPr>
      <w:tab/>
    </w:r>
    <w:r w:rsidR="003A3D2D" w:rsidRPr="008F340C">
      <w:rPr>
        <w:sz w:val="16"/>
        <w:lang w:val="de-CH"/>
      </w:rPr>
      <w:t xml:space="preserve">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14FD7" w14:textId="77777777" w:rsidR="00A345B0" w:rsidRDefault="00A345B0">
      <w:r>
        <w:separator/>
      </w:r>
    </w:p>
  </w:footnote>
  <w:footnote w:type="continuationSeparator" w:id="0">
    <w:p w14:paraId="7A0E6278" w14:textId="77777777" w:rsidR="00A345B0" w:rsidRDefault="00A34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21FD" w14:textId="77777777" w:rsidR="00E20A93" w:rsidRDefault="00E20A93">
    <w:pPr>
      <w:pStyle w:val="Header"/>
    </w:pPr>
    <w:r>
      <w:sym w:font="Wingdings" w:char="F06C"/>
    </w:r>
    <w:r>
      <w:t xml:space="preserve">  Page </w:t>
    </w:r>
    <w:r>
      <w:fldChar w:fldCharType="begin"/>
    </w:r>
    <w:r>
      <w:instrText xml:space="preserve"> PAGE \* ARABIC \* MERGEFORMAT </w:instrText>
    </w:r>
    <w:r>
      <w:fldChar w:fldCharType="separate"/>
    </w:r>
    <w:r w:rsidR="006A19C6">
      <w:rPr>
        <w:noProof/>
      </w:rPr>
      <w:t>2</w:t>
    </w:r>
    <w:r>
      <w:fldChar w:fldCharType="end"/>
    </w:r>
    <w:r>
      <w:tab/>
    </w:r>
    <w:r>
      <w:tab/>
    </w:r>
    <w:smartTag w:uri="urn:schemas-microsoft-com:office:smarttags" w:element="date">
      <w:smartTagPr>
        <w:attr w:name="Year" w:val="2001"/>
        <w:attr w:name="Day" w:val="2"/>
        <w:attr w:name="Month" w:val="4"/>
      </w:smartTagPr>
      <w:r>
        <w:t>2</w:t>
      </w:r>
      <w:r>
        <w:rPr>
          <w:vertAlign w:val="superscript"/>
        </w:rPr>
        <w:t>nd</w:t>
      </w:r>
      <w:r>
        <w:t xml:space="preserve"> April 2001</w:t>
      </w:r>
    </w:smartTag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CEA4044"/>
    <w:lvl w:ilvl="0">
      <w:numFmt w:val="decimal"/>
      <w:lvlText w:val="*"/>
      <w:lvlJc w:val="left"/>
    </w:lvl>
  </w:abstractNum>
  <w:abstractNum w:abstractNumId="1" w15:restartNumberingAfterBreak="0">
    <w:nsid w:val="26FF3509"/>
    <w:multiLevelType w:val="singleLevel"/>
    <w:tmpl w:val="DC3ED730"/>
    <w:lvl w:ilvl="0">
      <w:start w:val="1"/>
      <w:numFmt w:val="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2" w15:restartNumberingAfterBreak="0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D22662E"/>
    <w:multiLevelType w:val="multilevel"/>
    <w:tmpl w:val="8FB6CA36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A0635"/>
    <w:multiLevelType w:val="hybridMultilevel"/>
    <w:tmpl w:val="93243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DF22B4C"/>
    <w:multiLevelType w:val="hybridMultilevel"/>
    <w:tmpl w:val="7F02FED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E4C258F"/>
    <w:multiLevelType w:val="multilevel"/>
    <w:tmpl w:val="4EEABE58"/>
    <w:lvl w:ilvl="0">
      <w:start w:val="1"/>
      <w:numFmt w:val="upperRoman"/>
      <w:lvlText w:val="%1."/>
      <w:legacy w:legacy="1" w:legacySpace="0" w:legacyIndent="720"/>
      <w:lvlJc w:val="left"/>
      <w:pPr>
        <w:ind w:left="180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252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32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39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46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54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61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68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7560" w:hanging="720"/>
      </w:pPr>
    </w:lvl>
  </w:abstractNum>
  <w:abstractNum w:abstractNumId="8" w15:restartNumberingAfterBreak="0">
    <w:nsid w:val="718C4EF1"/>
    <w:multiLevelType w:val="hybridMultilevel"/>
    <w:tmpl w:val="9432E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E277EB"/>
    <w:multiLevelType w:val="hybridMultilevel"/>
    <w:tmpl w:val="11D22B02"/>
    <w:lvl w:ilvl="0" w:tplc="63504C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5369214">
    <w:abstractNumId w:val="2"/>
  </w:num>
  <w:num w:numId="2" w16cid:durableId="1389067310">
    <w:abstractNumId w:val="5"/>
  </w:num>
  <w:num w:numId="3" w16cid:durableId="852498924">
    <w:abstractNumId w:val="1"/>
  </w:num>
  <w:num w:numId="4" w16cid:durableId="378939717">
    <w:abstractNumId w:val="3"/>
  </w:num>
  <w:num w:numId="5" w16cid:durableId="1682201252">
    <w:abstractNumId w:val="9"/>
  </w:num>
  <w:num w:numId="6" w16cid:durableId="367032102">
    <w:abstractNumId w:val="4"/>
  </w:num>
  <w:num w:numId="7" w16cid:durableId="1141187575">
    <w:abstractNumId w:val="8"/>
  </w:num>
  <w:num w:numId="8" w16cid:durableId="176691992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2013490456">
    <w:abstractNumId w:val="7"/>
  </w:num>
  <w:num w:numId="10" w16cid:durableId="1943806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US" w:vendorID="8" w:dllVersion="513" w:checkStyle="1"/>
  <w:activeWritingStyle w:appName="MSWord" w:lang="it-IT" w:vendorID="3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BB"/>
    <w:rsid w:val="00000A4E"/>
    <w:rsid w:val="000031A7"/>
    <w:rsid w:val="00011D4A"/>
    <w:rsid w:val="0001492E"/>
    <w:rsid w:val="00017149"/>
    <w:rsid w:val="00024BE3"/>
    <w:rsid w:val="000258BF"/>
    <w:rsid w:val="00026360"/>
    <w:rsid w:val="000268B1"/>
    <w:rsid w:val="00041A1A"/>
    <w:rsid w:val="00050362"/>
    <w:rsid w:val="00050CFF"/>
    <w:rsid w:val="00055259"/>
    <w:rsid w:val="00055A72"/>
    <w:rsid w:val="000641D8"/>
    <w:rsid w:val="00064523"/>
    <w:rsid w:val="00065EFA"/>
    <w:rsid w:val="000664BB"/>
    <w:rsid w:val="00077083"/>
    <w:rsid w:val="00080249"/>
    <w:rsid w:val="00080930"/>
    <w:rsid w:val="00085955"/>
    <w:rsid w:val="00087474"/>
    <w:rsid w:val="000877F7"/>
    <w:rsid w:val="000A0946"/>
    <w:rsid w:val="000A2CDA"/>
    <w:rsid w:val="000A3F44"/>
    <w:rsid w:val="000C101A"/>
    <w:rsid w:val="000D7C1A"/>
    <w:rsid w:val="000E0459"/>
    <w:rsid w:val="000E0B47"/>
    <w:rsid w:val="000F20F3"/>
    <w:rsid w:val="000F3469"/>
    <w:rsid w:val="00100491"/>
    <w:rsid w:val="00100F56"/>
    <w:rsid w:val="0010484D"/>
    <w:rsid w:val="00105B76"/>
    <w:rsid w:val="0011526E"/>
    <w:rsid w:val="00116731"/>
    <w:rsid w:val="00122358"/>
    <w:rsid w:val="0012712A"/>
    <w:rsid w:val="001274D0"/>
    <w:rsid w:val="00130EFC"/>
    <w:rsid w:val="001315B2"/>
    <w:rsid w:val="00134EA5"/>
    <w:rsid w:val="00141321"/>
    <w:rsid w:val="0015352A"/>
    <w:rsid w:val="001542D4"/>
    <w:rsid w:val="00154A9D"/>
    <w:rsid w:val="001558EB"/>
    <w:rsid w:val="00162C88"/>
    <w:rsid w:val="00164DD8"/>
    <w:rsid w:val="001673BC"/>
    <w:rsid w:val="00167F24"/>
    <w:rsid w:val="001721E1"/>
    <w:rsid w:val="00172393"/>
    <w:rsid w:val="0017277A"/>
    <w:rsid w:val="001842F8"/>
    <w:rsid w:val="0018667E"/>
    <w:rsid w:val="00194AF9"/>
    <w:rsid w:val="001B0F2A"/>
    <w:rsid w:val="001B5A56"/>
    <w:rsid w:val="001C0A6D"/>
    <w:rsid w:val="001C1A4B"/>
    <w:rsid w:val="001C39FF"/>
    <w:rsid w:val="001C709F"/>
    <w:rsid w:val="001C7749"/>
    <w:rsid w:val="001D212E"/>
    <w:rsid w:val="001D52D5"/>
    <w:rsid w:val="001D6B40"/>
    <w:rsid w:val="001D6C46"/>
    <w:rsid w:val="001E4F79"/>
    <w:rsid w:val="001E7781"/>
    <w:rsid w:val="001F7022"/>
    <w:rsid w:val="001F7F22"/>
    <w:rsid w:val="002041E7"/>
    <w:rsid w:val="002161A5"/>
    <w:rsid w:val="00231EFB"/>
    <w:rsid w:val="00232CA9"/>
    <w:rsid w:val="002350BB"/>
    <w:rsid w:val="002455E2"/>
    <w:rsid w:val="002457B4"/>
    <w:rsid w:val="002464A3"/>
    <w:rsid w:val="00252550"/>
    <w:rsid w:val="00253F70"/>
    <w:rsid w:val="00256C16"/>
    <w:rsid w:val="00257843"/>
    <w:rsid w:val="00261174"/>
    <w:rsid w:val="00266219"/>
    <w:rsid w:val="00277B74"/>
    <w:rsid w:val="00280428"/>
    <w:rsid w:val="00286941"/>
    <w:rsid w:val="00287502"/>
    <w:rsid w:val="00290870"/>
    <w:rsid w:val="002956F9"/>
    <w:rsid w:val="002B27E5"/>
    <w:rsid w:val="002B2B38"/>
    <w:rsid w:val="002B767F"/>
    <w:rsid w:val="002C2CC4"/>
    <w:rsid w:val="002D430C"/>
    <w:rsid w:val="002D5B13"/>
    <w:rsid w:val="002E0F7A"/>
    <w:rsid w:val="002F2595"/>
    <w:rsid w:val="002F2A29"/>
    <w:rsid w:val="002F42EB"/>
    <w:rsid w:val="00300066"/>
    <w:rsid w:val="003056D0"/>
    <w:rsid w:val="00306893"/>
    <w:rsid w:val="0032212E"/>
    <w:rsid w:val="00324282"/>
    <w:rsid w:val="003262F0"/>
    <w:rsid w:val="003270DA"/>
    <w:rsid w:val="003358F0"/>
    <w:rsid w:val="0033721F"/>
    <w:rsid w:val="00351734"/>
    <w:rsid w:val="0036536F"/>
    <w:rsid w:val="00371C9F"/>
    <w:rsid w:val="00380C34"/>
    <w:rsid w:val="003814C6"/>
    <w:rsid w:val="0038216A"/>
    <w:rsid w:val="0038765A"/>
    <w:rsid w:val="00387A55"/>
    <w:rsid w:val="00394C4F"/>
    <w:rsid w:val="003978A2"/>
    <w:rsid w:val="003A3D2D"/>
    <w:rsid w:val="003A5685"/>
    <w:rsid w:val="003B0C88"/>
    <w:rsid w:val="003B4B7B"/>
    <w:rsid w:val="003B4E75"/>
    <w:rsid w:val="003B682F"/>
    <w:rsid w:val="003C3FA0"/>
    <w:rsid w:val="003C48D2"/>
    <w:rsid w:val="003C5D0A"/>
    <w:rsid w:val="003C7332"/>
    <w:rsid w:val="003C7804"/>
    <w:rsid w:val="003D0484"/>
    <w:rsid w:val="003D04F9"/>
    <w:rsid w:val="003D320C"/>
    <w:rsid w:val="003D467F"/>
    <w:rsid w:val="003D49C8"/>
    <w:rsid w:val="003E0EFF"/>
    <w:rsid w:val="003E3717"/>
    <w:rsid w:val="003E4E65"/>
    <w:rsid w:val="003E6465"/>
    <w:rsid w:val="003E75D5"/>
    <w:rsid w:val="003E778C"/>
    <w:rsid w:val="003E78F0"/>
    <w:rsid w:val="003F6043"/>
    <w:rsid w:val="004046C5"/>
    <w:rsid w:val="00410B56"/>
    <w:rsid w:val="004125B7"/>
    <w:rsid w:val="00413A0B"/>
    <w:rsid w:val="00415E4A"/>
    <w:rsid w:val="00422B06"/>
    <w:rsid w:val="00434166"/>
    <w:rsid w:val="004350B9"/>
    <w:rsid w:val="0044284D"/>
    <w:rsid w:val="00444CD0"/>
    <w:rsid w:val="00445C80"/>
    <w:rsid w:val="00446081"/>
    <w:rsid w:val="004467A8"/>
    <w:rsid w:val="00450062"/>
    <w:rsid w:val="004545A5"/>
    <w:rsid w:val="004565E7"/>
    <w:rsid w:val="00462C6F"/>
    <w:rsid w:val="00472E52"/>
    <w:rsid w:val="004733CB"/>
    <w:rsid w:val="0047590A"/>
    <w:rsid w:val="004846D5"/>
    <w:rsid w:val="00485221"/>
    <w:rsid w:val="004966A9"/>
    <w:rsid w:val="00497386"/>
    <w:rsid w:val="004A40B1"/>
    <w:rsid w:val="004B2D1A"/>
    <w:rsid w:val="004B30DA"/>
    <w:rsid w:val="004B5BB4"/>
    <w:rsid w:val="004B5E2D"/>
    <w:rsid w:val="004C1930"/>
    <w:rsid w:val="004C1E65"/>
    <w:rsid w:val="004D094E"/>
    <w:rsid w:val="004D15D8"/>
    <w:rsid w:val="004D26EB"/>
    <w:rsid w:val="004D3D38"/>
    <w:rsid w:val="004E0E39"/>
    <w:rsid w:val="004F416D"/>
    <w:rsid w:val="005053DA"/>
    <w:rsid w:val="0050561F"/>
    <w:rsid w:val="00507A65"/>
    <w:rsid w:val="005138E7"/>
    <w:rsid w:val="00513CF7"/>
    <w:rsid w:val="005265D6"/>
    <w:rsid w:val="00526ADC"/>
    <w:rsid w:val="005369ED"/>
    <w:rsid w:val="00543C02"/>
    <w:rsid w:val="00550824"/>
    <w:rsid w:val="0055180A"/>
    <w:rsid w:val="00551A2D"/>
    <w:rsid w:val="0056070F"/>
    <w:rsid w:val="00576131"/>
    <w:rsid w:val="005775BE"/>
    <w:rsid w:val="00581935"/>
    <w:rsid w:val="0058247C"/>
    <w:rsid w:val="00582A39"/>
    <w:rsid w:val="00585A68"/>
    <w:rsid w:val="00586A1E"/>
    <w:rsid w:val="00591AC7"/>
    <w:rsid w:val="005930DC"/>
    <w:rsid w:val="005A57BA"/>
    <w:rsid w:val="005A6DC0"/>
    <w:rsid w:val="005A6F28"/>
    <w:rsid w:val="005A6FA6"/>
    <w:rsid w:val="005A7669"/>
    <w:rsid w:val="005A7B0C"/>
    <w:rsid w:val="005B2121"/>
    <w:rsid w:val="005C1728"/>
    <w:rsid w:val="005C22CA"/>
    <w:rsid w:val="005C676E"/>
    <w:rsid w:val="005C7D81"/>
    <w:rsid w:val="005E4D57"/>
    <w:rsid w:val="005F3B67"/>
    <w:rsid w:val="0060189F"/>
    <w:rsid w:val="00601ABF"/>
    <w:rsid w:val="0060392E"/>
    <w:rsid w:val="00606650"/>
    <w:rsid w:val="0061043D"/>
    <w:rsid w:val="00611EEF"/>
    <w:rsid w:val="00617A56"/>
    <w:rsid w:val="006217E7"/>
    <w:rsid w:val="006218ED"/>
    <w:rsid w:val="0062320F"/>
    <w:rsid w:val="006274C6"/>
    <w:rsid w:val="006314D5"/>
    <w:rsid w:val="00632193"/>
    <w:rsid w:val="00636774"/>
    <w:rsid w:val="00636CB2"/>
    <w:rsid w:val="00643847"/>
    <w:rsid w:val="00653296"/>
    <w:rsid w:val="00654F8A"/>
    <w:rsid w:val="0065719B"/>
    <w:rsid w:val="00662651"/>
    <w:rsid w:val="006718D5"/>
    <w:rsid w:val="006725CB"/>
    <w:rsid w:val="006728C9"/>
    <w:rsid w:val="00673A9F"/>
    <w:rsid w:val="0068185D"/>
    <w:rsid w:val="0069108A"/>
    <w:rsid w:val="00697BE2"/>
    <w:rsid w:val="006A09F5"/>
    <w:rsid w:val="006A19C6"/>
    <w:rsid w:val="006A4D35"/>
    <w:rsid w:val="006A7194"/>
    <w:rsid w:val="006B2D39"/>
    <w:rsid w:val="006B6828"/>
    <w:rsid w:val="006C38A0"/>
    <w:rsid w:val="006D5B50"/>
    <w:rsid w:val="006D5ECE"/>
    <w:rsid w:val="006E303B"/>
    <w:rsid w:val="006F131F"/>
    <w:rsid w:val="006F39D5"/>
    <w:rsid w:val="006F718B"/>
    <w:rsid w:val="006F7E95"/>
    <w:rsid w:val="00701F02"/>
    <w:rsid w:val="00706681"/>
    <w:rsid w:val="00711D79"/>
    <w:rsid w:val="00715956"/>
    <w:rsid w:val="00716A32"/>
    <w:rsid w:val="007179C6"/>
    <w:rsid w:val="00717F72"/>
    <w:rsid w:val="007236A0"/>
    <w:rsid w:val="007373EF"/>
    <w:rsid w:val="007416C3"/>
    <w:rsid w:val="00742862"/>
    <w:rsid w:val="00743A45"/>
    <w:rsid w:val="00750354"/>
    <w:rsid w:val="00753872"/>
    <w:rsid w:val="00756763"/>
    <w:rsid w:val="0077046D"/>
    <w:rsid w:val="00773DC3"/>
    <w:rsid w:val="007760B0"/>
    <w:rsid w:val="00785C6E"/>
    <w:rsid w:val="0079145A"/>
    <w:rsid w:val="007967C3"/>
    <w:rsid w:val="007A0AA0"/>
    <w:rsid w:val="007A6AE7"/>
    <w:rsid w:val="007B29F3"/>
    <w:rsid w:val="007B421D"/>
    <w:rsid w:val="007C5E38"/>
    <w:rsid w:val="007C7A52"/>
    <w:rsid w:val="007D043D"/>
    <w:rsid w:val="007D0DAC"/>
    <w:rsid w:val="007F0B49"/>
    <w:rsid w:val="007F187A"/>
    <w:rsid w:val="007F3699"/>
    <w:rsid w:val="00800FF9"/>
    <w:rsid w:val="0082204F"/>
    <w:rsid w:val="00822761"/>
    <w:rsid w:val="00827EA4"/>
    <w:rsid w:val="0083173C"/>
    <w:rsid w:val="00833551"/>
    <w:rsid w:val="00834B90"/>
    <w:rsid w:val="008351C6"/>
    <w:rsid w:val="0085085D"/>
    <w:rsid w:val="008511CC"/>
    <w:rsid w:val="00853308"/>
    <w:rsid w:val="00857585"/>
    <w:rsid w:val="0086347B"/>
    <w:rsid w:val="00863A5A"/>
    <w:rsid w:val="00873D1B"/>
    <w:rsid w:val="00877F26"/>
    <w:rsid w:val="008844C6"/>
    <w:rsid w:val="00885E07"/>
    <w:rsid w:val="0088653E"/>
    <w:rsid w:val="00886FE2"/>
    <w:rsid w:val="008A4CA3"/>
    <w:rsid w:val="008B1693"/>
    <w:rsid w:val="008C3023"/>
    <w:rsid w:val="008D32E3"/>
    <w:rsid w:val="008D5489"/>
    <w:rsid w:val="008F00DA"/>
    <w:rsid w:val="008F340C"/>
    <w:rsid w:val="008F3B90"/>
    <w:rsid w:val="00900DA1"/>
    <w:rsid w:val="009034AE"/>
    <w:rsid w:val="00911481"/>
    <w:rsid w:val="0091286C"/>
    <w:rsid w:val="009133B8"/>
    <w:rsid w:val="00916431"/>
    <w:rsid w:val="00923D36"/>
    <w:rsid w:val="00925FEC"/>
    <w:rsid w:val="0093601A"/>
    <w:rsid w:val="00937A27"/>
    <w:rsid w:val="0094150F"/>
    <w:rsid w:val="00947485"/>
    <w:rsid w:val="009559A4"/>
    <w:rsid w:val="0095666A"/>
    <w:rsid w:val="00961FAE"/>
    <w:rsid w:val="009728E4"/>
    <w:rsid w:val="009910E4"/>
    <w:rsid w:val="00991B5E"/>
    <w:rsid w:val="00993BCA"/>
    <w:rsid w:val="00995427"/>
    <w:rsid w:val="00996FB5"/>
    <w:rsid w:val="009A1109"/>
    <w:rsid w:val="009A37EB"/>
    <w:rsid w:val="009A4118"/>
    <w:rsid w:val="009A6129"/>
    <w:rsid w:val="009A69E7"/>
    <w:rsid w:val="009B43E4"/>
    <w:rsid w:val="009B7131"/>
    <w:rsid w:val="009C3DE7"/>
    <w:rsid w:val="009C3EC3"/>
    <w:rsid w:val="009C4E1C"/>
    <w:rsid w:val="009C50C0"/>
    <w:rsid w:val="009C5AF3"/>
    <w:rsid w:val="009C634A"/>
    <w:rsid w:val="009C75B7"/>
    <w:rsid w:val="009E7581"/>
    <w:rsid w:val="009E7AFE"/>
    <w:rsid w:val="009F08B7"/>
    <w:rsid w:val="009F0A91"/>
    <w:rsid w:val="009F102B"/>
    <w:rsid w:val="009F1610"/>
    <w:rsid w:val="009F338B"/>
    <w:rsid w:val="009F6170"/>
    <w:rsid w:val="00A00CC8"/>
    <w:rsid w:val="00A07135"/>
    <w:rsid w:val="00A12468"/>
    <w:rsid w:val="00A15522"/>
    <w:rsid w:val="00A32DA6"/>
    <w:rsid w:val="00A345B0"/>
    <w:rsid w:val="00A4009D"/>
    <w:rsid w:val="00A43100"/>
    <w:rsid w:val="00A442A8"/>
    <w:rsid w:val="00A46D49"/>
    <w:rsid w:val="00A50BA4"/>
    <w:rsid w:val="00A51B0E"/>
    <w:rsid w:val="00A56B6D"/>
    <w:rsid w:val="00A65AFA"/>
    <w:rsid w:val="00A67C64"/>
    <w:rsid w:val="00A81B8D"/>
    <w:rsid w:val="00A87952"/>
    <w:rsid w:val="00A937A3"/>
    <w:rsid w:val="00A944C0"/>
    <w:rsid w:val="00A960EE"/>
    <w:rsid w:val="00AA3E2E"/>
    <w:rsid w:val="00AA5134"/>
    <w:rsid w:val="00AA54A7"/>
    <w:rsid w:val="00AA5B16"/>
    <w:rsid w:val="00AA66D6"/>
    <w:rsid w:val="00AB112C"/>
    <w:rsid w:val="00AB16C8"/>
    <w:rsid w:val="00AB648B"/>
    <w:rsid w:val="00AC1733"/>
    <w:rsid w:val="00AC7625"/>
    <w:rsid w:val="00AD5186"/>
    <w:rsid w:val="00AD736D"/>
    <w:rsid w:val="00AE5D76"/>
    <w:rsid w:val="00AF14D6"/>
    <w:rsid w:val="00B06283"/>
    <w:rsid w:val="00B11ABC"/>
    <w:rsid w:val="00B17674"/>
    <w:rsid w:val="00B25162"/>
    <w:rsid w:val="00B26B50"/>
    <w:rsid w:val="00B26D61"/>
    <w:rsid w:val="00B26DD7"/>
    <w:rsid w:val="00B335B1"/>
    <w:rsid w:val="00B348DF"/>
    <w:rsid w:val="00B365F6"/>
    <w:rsid w:val="00B414BF"/>
    <w:rsid w:val="00B42CC3"/>
    <w:rsid w:val="00B455FF"/>
    <w:rsid w:val="00B45CE1"/>
    <w:rsid w:val="00B51FD2"/>
    <w:rsid w:val="00B52C37"/>
    <w:rsid w:val="00B5782B"/>
    <w:rsid w:val="00B60376"/>
    <w:rsid w:val="00B70D57"/>
    <w:rsid w:val="00B807E2"/>
    <w:rsid w:val="00B84B22"/>
    <w:rsid w:val="00B9060B"/>
    <w:rsid w:val="00B9315E"/>
    <w:rsid w:val="00B96B49"/>
    <w:rsid w:val="00BA0221"/>
    <w:rsid w:val="00BA1810"/>
    <w:rsid w:val="00BA2DA4"/>
    <w:rsid w:val="00BA36DE"/>
    <w:rsid w:val="00BA4F26"/>
    <w:rsid w:val="00BB33FB"/>
    <w:rsid w:val="00BB7FCC"/>
    <w:rsid w:val="00BC414B"/>
    <w:rsid w:val="00BE4F4C"/>
    <w:rsid w:val="00C12B68"/>
    <w:rsid w:val="00C13D9C"/>
    <w:rsid w:val="00C24B3B"/>
    <w:rsid w:val="00C25A4B"/>
    <w:rsid w:val="00C25EAE"/>
    <w:rsid w:val="00C32547"/>
    <w:rsid w:val="00C32866"/>
    <w:rsid w:val="00C44F27"/>
    <w:rsid w:val="00C4575A"/>
    <w:rsid w:val="00C52DDC"/>
    <w:rsid w:val="00C572FA"/>
    <w:rsid w:val="00C607B0"/>
    <w:rsid w:val="00C7051B"/>
    <w:rsid w:val="00C809F4"/>
    <w:rsid w:val="00C83669"/>
    <w:rsid w:val="00C84BA4"/>
    <w:rsid w:val="00C860E1"/>
    <w:rsid w:val="00CA0E66"/>
    <w:rsid w:val="00CB3912"/>
    <w:rsid w:val="00CC5433"/>
    <w:rsid w:val="00CD1FB2"/>
    <w:rsid w:val="00CD5C9C"/>
    <w:rsid w:val="00CD679D"/>
    <w:rsid w:val="00CE0022"/>
    <w:rsid w:val="00CF3A74"/>
    <w:rsid w:val="00CF4A42"/>
    <w:rsid w:val="00CF52B0"/>
    <w:rsid w:val="00D03074"/>
    <w:rsid w:val="00D055A8"/>
    <w:rsid w:val="00D433AB"/>
    <w:rsid w:val="00D71612"/>
    <w:rsid w:val="00D742AC"/>
    <w:rsid w:val="00D76E8B"/>
    <w:rsid w:val="00D80136"/>
    <w:rsid w:val="00D81041"/>
    <w:rsid w:val="00D8653B"/>
    <w:rsid w:val="00D920D6"/>
    <w:rsid w:val="00D972C6"/>
    <w:rsid w:val="00DA0567"/>
    <w:rsid w:val="00DC223D"/>
    <w:rsid w:val="00DC38FC"/>
    <w:rsid w:val="00DD0DB0"/>
    <w:rsid w:val="00DE3183"/>
    <w:rsid w:val="00DE6AAA"/>
    <w:rsid w:val="00DF1ABD"/>
    <w:rsid w:val="00DF743B"/>
    <w:rsid w:val="00E057E7"/>
    <w:rsid w:val="00E06864"/>
    <w:rsid w:val="00E143D9"/>
    <w:rsid w:val="00E17756"/>
    <w:rsid w:val="00E20A93"/>
    <w:rsid w:val="00E31C93"/>
    <w:rsid w:val="00E3282E"/>
    <w:rsid w:val="00E35B94"/>
    <w:rsid w:val="00E36CBC"/>
    <w:rsid w:val="00E37695"/>
    <w:rsid w:val="00E4079D"/>
    <w:rsid w:val="00E45D0D"/>
    <w:rsid w:val="00E50F2C"/>
    <w:rsid w:val="00E52917"/>
    <w:rsid w:val="00E5351C"/>
    <w:rsid w:val="00E56A8F"/>
    <w:rsid w:val="00E77487"/>
    <w:rsid w:val="00E9021A"/>
    <w:rsid w:val="00E9182D"/>
    <w:rsid w:val="00E93FF3"/>
    <w:rsid w:val="00E957E0"/>
    <w:rsid w:val="00EA3EF5"/>
    <w:rsid w:val="00EA592E"/>
    <w:rsid w:val="00EA5998"/>
    <w:rsid w:val="00EB1C9E"/>
    <w:rsid w:val="00EB6963"/>
    <w:rsid w:val="00EB782E"/>
    <w:rsid w:val="00EC0E45"/>
    <w:rsid w:val="00EC3586"/>
    <w:rsid w:val="00EC3A8C"/>
    <w:rsid w:val="00EC49FA"/>
    <w:rsid w:val="00EC6DFE"/>
    <w:rsid w:val="00EE088F"/>
    <w:rsid w:val="00EE56BB"/>
    <w:rsid w:val="00EE7778"/>
    <w:rsid w:val="00EF07F4"/>
    <w:rsid w:val="00EF0FC0"/>
    <w:rsid w:val="00F00F06"/>
    <w:rsid w:val="00F075AD"/>
    <w:rsid w:val="00F26028"/>
    <w:rsid w:val="00F26594"/>
    <w:rsid w:val="00F3278D"/>
    <w:rsid w:val="00F436AA"/>
    <w:rsid w:val="00F46D39"/>
    <w:rsid w:val="00F52AC7"/>
    <w:rsid w:val="00F6723D"/>
    <w:rsid w:val="00F67781"/>
    <w:rsid w:val="00F67C7C"/>
    <w:rsid w:val="00F72362"/>
    <w:rsid w:val="00F75DD6"/>
    <w:rsid w:val="00F76102"/>
    <w:rsid w:val="00F84531"/>
    <w:rsid w:val="00F86874"/>
    <w:rsid w:val="00F8700A"/>
    <w:rsid w:val="00F900CD"/>
    <w:rsid w:val="00F904BE"/>
    <w:rsid w:val="00F90953"/>
    <w:rsid w:val="00F9163E"/>
    <w:rsid w:val="00F94E52"/>
    <w:rsid w:val="00F965E7"/>
    <w:rsid w:val="00F96855"/>
    <w:rsid w:val="00FA22DB"/>
    <w:rsid w:val="00FA44F8"/>
    <w:rsid w:val="00FA71C4"/>
    <w:rsid w:val="00FB224E"/>
    <w:rsid w:val="00FC357F"/>
    <w:rsid w:val="00FC5671"/>
    <w:rsid w:val="00FD6901"/>
    <w:rsid w:val="00FE1302"/>
    <w:rsid w:val="00FE1329"/>
    <w:rsid w:val="00FE1DC1"/>
    <w:rsid w:val="00FE2C83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."/>
  <w:listSeparator w:val=","/>
  <w14:docId w14:val="3CC7B4EB"/>
  <w15:chartTrackingRefBased/>
  <w15:docId w15:val="{7C3D7B98-5B35-424E-8C23-A0B6A66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Normal"/>
    <w:next w:val="Salutation"/>
    <w:pPr>
      <w:spacing w:before="220" w:after="220" w:line="220" w:lineRule="atLeast"/>
    </w:pPr>
  </w:style>
  <w:style w:type="paragraph" w:styleId="Salutation">
    <w:name w:val="Salutation"/>
    <w:basedOn w:val="Normal"/>
    <w:next w:val="SubjectLine"/>
    <w:pPr>
      <w:spacing w:before="220" w:after="220" w:line="220" w:lineRule="atLeast"/>
      <w:jc w:val="left"/>
    </w:p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CcList">
    <w:name w:val="Cc List"/>
    <w:basedOn w:val="Normal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pPr>
      <w:spacing w:after="220" w:line="220" w:lineRule="atLeast"/>
    </w:p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character" w:customStyle="1" w:styleId="Slogan">
    <w:name w:val="Slogan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BodyText"/>
    <w:pPr>
      <w:ind w:left="360" w:hanging="360"/>
    </w:pPr>
  </w:style>
  <w:style w:type="paragraph" w:styleId="ListBullet">
    <w:name w:val="List Bullet"/>
    <w:basedOn w:val="List"/>
    <w:autoRedefine/>
    <w:pPr>
      <w:numPr>
        <w:numId w:val="1"/>
      </w:numPr>
    </w:pPr>
  </w:style>
  <w:style w:type="paragraph" w:styleId="ListNumber">
    <w:name w:val="List Number"/>
    <w:basedOn w:val="BodyText"/>
    <w:pPr>
      <w:numPr>
        <w:numId w:val="2"/>
      </w:numPr>
    </w:pPr>
  </w:style>
  <w:style w:type="paragraph" w:styleId="BodyTextIndent">
    <w:name w:val="Body Text Indent"/>
    <w:basedOn w:val="Normal"/>
    <w:pPr>
      <w:framePr w:w="5044" w:h="560" w:hSpace="187" w:vSpace="187" w:wrap="notBeside" w:vAnchor="page" w:hAnchor="page" w:x="6190" w:y="1988" w:anchorLock="1"/>
      <w:ind w:left="180"/>
    </w:p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pPr>
      <w:jc w:val="left"/>
    </w:pPr>
    <w:rPr>
      <w:rFonts w:ascii="Tahoma" w:eastAsia="Times" w:hAnsi="Tahoma" w:cs="Tahoma"/>
      <w:spacing w:val="0"/>
      <w:sz w:val="16"/>
      <w:szCs w:val="16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bCs/>
      <w:spacing w:val="0"/>
      <w:sz w:val="24"/>
      <w:szCs w:val="24"/>
    </w:rPr>
  </w:style>
  <w:style w:type="paragraph" w:customStyle="1" w:styleId="Default">
    <w:name w:val="Default"/>
    <w:rsid w:val="00130E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FooterChar">
    <w:name w:val="Footer Char"/>
    <w:link w:val="Footer"/>
    <w:rsid w:val="00B414BF"/>
    <w:rPr>
      <w:rFonts w:ascii="Arial" w:hAnsi="Arial"/>
      <w:spacing w:val="-5"/>
    </w:rPr>
  </w:style>
  <w:style w:type="character" w:styleId="PlaceholderText">
    <w:name w:val="Placeholder Text"/>
    <w:basedOn w:val="DefaultParagraphFont"/>
    <w:uiPriority w:val="99"/>
    <w:semiHidden/>
    <w:rsid w:val="005C676E"/>
    <w:rPr>
      <w:color w:val="666666"/>
    </w:rPr>
  </w:style>
  <w:style w:type="paragraph" w:styleId="Revision">
    <w:name w:val="Revision"/>
    <w:hidden/>
    <w:uiPriority w:val="99"/>
    <w:semiHidden/>
    <w:rsid w:val="00BC414B"/>
    <w:rPr>
      <w:rFonts w:ascii="Arial" w:hAnsi="Arial"/>
      <w:spacing w:val="-5"/>
    </w:rPr>
  </w:style>
  <w:style w:type="character" w:customStyle="1" w:styleId="Heading8Char">
    <w:name w:val="Heading 8 Char"/>
    <w:basedOn w:val="DefaultParagraphFont"/>
    <w:link w:val="Heading8"/>
    <w:rsid w:val="008B1693"/>
    <w:rPr>
      <w:rFonts w:ascii="Arial" w:hAnsi="Arial"/>
      <w:b/>
      <w:bCs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sthenis.demosthenous@millim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illiman.eu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Letter</vt:lpstr>
    </vt:vector>
  </TitlesOfParts>
  <Company>Microsoft</Company>
  <LinksUpToDate>false</LinksUpToDate>
  <CharactersWithSpaces>909</CharactersWithSpaces>
  <SharedDoc>false</SharedDoc>
  <HLinks>
    <vt:vector size="12" baseType="variant">
      <vt:variant>
        <vt:i4>7929907</vt:i4>
      </vt:variant>
      <vt:variant>
        <vt:i4>3</vt:i4>
      </vt:variant>
      <vt:variant>
        <vt:i4>0</vt:i4>
      </vt:variant>
      <vt:variant>
        <vt:i4>5</vt:i4>
      </vt:variant>
      <vt:variant>
        <vt:lpwstr>http://www.milliman.eu/</vt:lpwstr>
      </vt:variant>
      <vt:variant>
        <vt:lpwstr/>
      </vt:variant>
      <vt:variant>
        <vt:i4>2883673</vt:i4>
      </vt:variant>
      <vt:variant>
        <vt:i4>0</vt:i4>
      </vt:variant>
      <vt:variant>
        <vt:i4>0</vt:i4>
      </vt:variant>
      <vt:variant>
        <vt:i4>5</vt:i4>
      </vt:variant>
      <vt:variant>
        <vt:lpwstr>mailto:demosthenis.demosthenous@milliman.com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Letter</dc:title>
  <dc:subject/>
  <dc:creator>Demosthenis Demosthenous</dc:creator>
  <cp:keywords/>
  <cp:lastModifiedBy>D Demosthenous</cp:lastModifiedBy>
  <cp:revision>2</cp:revision>
  <cp:lastPrinted>2023-05-25T15:19:00Z</cp:lastPrinted>
  <dcterms:created xsi:type="dcterms:W3CDTF">2024-06-14T16:16:00Z</dcterms:created>
  <dcterms:modified xsi:type="dcterms:W3CDTF">2024-06-14T16:16:00Z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_AdHocReviewCycleID">
    <vt:i4>1435123742</vt:i4>
  </property>
  <property fmtid="{D5CDD505-2E9C-101B-9397-08002B2CF9AE}" pid="6" name="_EmailSubject">
    <vt:lpwstr>invoicing</vt:lpwstr>
  </property>
  <property fmtid="{D5CDD505-2E9C-101B-9397-08002B2CF9AE}" pid="7" name="_AuthorEmail">
    <vt:lpwstr>ed@morgan-consulting.net</vt:lpwstr>
  </property>
  <property fmtid="{D5CDD505-2E9C-101B-9397-08002B2CF9AE}" pid="8" name="_AuthorEmailDisplayName">
    <vt:lpwstr>ed morgan</vt:lpwstr>
  </property>
  <property fmtid="{D5CDD505-2E9C-101B-9397-08002B2CF9AE}" pid="9" name="_PreviousAdHocReviewCycleID">
    <vt:i4>806929338</vt:i4>
  </property>
  <property fmtid="{D5CDD505-2E9C-101B-9397-08002B2CF9AE}" pid="10" name="_ReviewingToolsShownOnce">
    <vt:lpwstr/>
  </property>
</Properties>
</file>